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34661A">
      <w:pPr>
        <w:pStyle w:val="a8"/>
        <w:spacing w:before="1800" w:after="180"/>
        <w:ind w:right="600"/>
      </w:pPr>
      <w:r>
        <w:pict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pict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:rsidR="00032A93" w:rsidRDefault="00032A93">
      <w:pPr>
        <w:pStyle w:val="a9"/>
        <w:spacing w:after="720"/>
        <w:ind w:right="1000"/>
      </w:pPr>
      <w:proofErr w:type="spellStart"/>
      <w:r>
        <w:rPr>
          <w:rFonts w:hint="eastAsia"/>
        </w:rPr>
        <w:t>Use</w:t>
      </w:r>
      <w:r w:rsidR="002F39C6">
        <w:rPr>
          <w:rFonts w:hint="eastAsia"/>
        </w:rPr>
        <w:t>c</w:t>
      </w:r>
      <w:r>
        <w:rPr>
          <w:rFonts w:hint="eastAsia"/>
        </w:rPr>
        <w:t>ase</w:t>
      </w:r>
      <w:proofErr w:type="spellEnd"/>
      <w:r>
        <w:rPr>
          <w:rFonts w:hint="eastAsia"/>
        </w:rPr>
        <w:t xml:space="preserve"> </w:t>
      </w:r>
      <w:r w:rsidR="002F39C6">
        <w:rPr>
          <w:rFonts w:hint="eastAsia"/>
        </w:rPr>
        <w:t>Specification Document</w:t>
      </w:r>
    </w:p>
    <w:p w:rsidR="006D5CF6" w:rsidRDefault="006D5CF6" w:rsidP="006D5CF6"/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Pr="00EA38AD" w:rsidRDefault="00851877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02</w:t>
      </w:r>
      <w:r w:rsidR="00FA52A8" w:rsidRPr="00EA38AD">
        <w:rPr>
          <w:rFonts w:ascii="맑은 고딕" w:eastAsia="맑은 고딕" w:hAnsi="맑은 고딕" w:hint="eastAsia"/>
        </w:rPr>
        <w:t xml:space="preserve"> 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 w:rsidR="00851877">
        <w:rPr>
          <w:rFonts w:ascii="맑은 고딕" w:eastAsia="맑은 고딕" w:hAnsi="맑은 고딕" w:hint="eastAsia"/>
        </w:rPr>
        <w:t>1602015</w:t>
      </w:r>
      <w:r w:rsidRPr="00EA38AD">
        <w:rPr>
          <w:rFonts w:ascii="맑은 고딕" w:eastAsia="맑은 고딕" w:hAnsi="맑은 고딕"/>
        </w:rPr>
        <w:t xml:space="preserve"> </w:t>
      </w:r>
      <w:r w:rsidR="00851877">
        <w:rPr>
          <w:rFonts w:ascii="맑은 고딕" w:eastAsia="맑은 고딕" w:hAnsi="맑은 고딕" w:hint="eastAsia"/>
        </w:rPr>
        <w:t>손예지</w:t>
      </w:r>
    </w:p>
    <w:p w:rsidR="00FA52A8" w:rsidRDefault="00851877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201602038</w:t>
      </w:r>
      <w:r w:rsidR="00FA52A8"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이미진</w:t>
      </w:r>
    </w:p>
    <w:p w:rsidR="00851877" w:rsidRPr="00EA38AD" w:rsidRDefault="00851877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201602042 </w:t>
      </w:r>
      <w:proofErr w:type="spellStart"/>
      <w:r>
        <w:rPr>
          <w:rFonts w:ascii="맑은 고딕" w:eastAsia="맑은 고딕" w:hAnsi="맑은 고딕" w:hint="eastAsia"/>
        </w:rPr>
        <w:t>이수정</w:t>
      </w:r>
      <w:proofErr w:type="spellEnd"/>
    </w:p>
    <w:p w:rsidR="00FA52A8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Pr="00EA38AD" w:rsidRDefault="00702DF2" w:rsidP="00FA52A8">
      <w:pPr>
        <w:ind w:firstLineChars="1984" w:firstLine="3968"/>
        <w:rPr>
          <w:rFonts w:ascii="맑은 고딕" w:eastAsia="맑은 고딕" w:hAnsi="맑은 고딕"/>
        </w:rPr>
      </w:pPr>
      <w:bookmarkStart w:id="0" w:name="_GoBack"/>
      <w:bookmarkEnd w:id="0"/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32A93" w:rsidRDefault="00032A93">
      <w:pPr>
        <w:pStyle w:val="ab"/>
        <w:spacing w:after="360"/>
      </w:pPr>
      <w:r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645"/>
        <w:gridCol w:w="1434"/>
        <w:gridCol w:w="5400"/>
        <w:gridCol w:w="1223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8A1DD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 w:rsidR="004C5F81">
              <w:rPr>
                <w:spacing w:val="-20"/>
              </w:rPr>
              <w:t>8</w:t>
            </w:r>
            <w:r w:rsidR="004C5F81">
              <w:rPr>
                <w:rFonts w:hint="eastAsia"/>
                <w:spacing w:val="-20"/>
              </w:rPr>
              <w:t>/11</w:t>
            </w:r>
            <w:r w:rsidR="001156B5">
              <w:rPr>
                <w:rFonts w:hint="eastAsia"/>
                <w:spacing w:val="-20"/>
              </w:rPr>
              <w:t>/</w:t>
            </w:r>
            <w:r w:rsidR="00851877">
              <w:rPr>
                <w:rFonts w:hint="eastAsia"/>
                <w:spacing w:val="-20"/>
              </w:rPr>
              <w:t>21</w:t>
            </w:r>
          </w:p>
        </w:tc>
        <w:tc>
          <w:tcPr>
            <w:tcW w:w="5400" w:type="dxa"/>
          </w:tcPr>
          <w:p w:rsidR="00032A93" w:rsidRDefault="004C5F81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유스케이스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명세서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spacing w:val="-20"/>
              </w:rPr>
              <w:t>1</w:t>
            </w:r>
            <w:r>
              <w:rPr>
                <w:rFonts w:hint="eastAsia"/>
                <w:spacing w:val="-20"/>
              </w:rPr>
              <w:t>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버전</w:t>
            </w:r>
          </w:p>
        </w:tc>
        <w:tc>
          <w:tcPr>
            <w:tcW w:w="1223" w:type="dxa"/>
          </w:tcPr>
          <w:p w:rsidR="00032A93" w:rsidRDefault="00851877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손예지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4C5F81" w:rsidRPr="005B408F" w:rsidRDefault="004C5F81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 w:rsidRPr="00F80F97">
        <w:rPr>
          <w:noProof/>
        </w:rPr>
        <w:t>1.</w:t>
      </w:r>
      <w:r w:rsidRPr="005B408F">
        <w:rPr>
          <w:rFonts w:ascii="맑은 고딕" w:eastAsia="맑은 고딕" w:hAnsi="맑은 고딕"/>
          <w:b w:val="0"/>
          <w:bCs w:val="0"/>
          <w:caps w:val="0"/>
          <w:noProof/>
          <w:szCs w:val="22"/>
        </w:rPr>
        <w:tab/>
      </w:r>
      <w:r w:rsidRPr="00F80F97">
        <w:rPr>
          <w:noProof/>
        </w:rPr>
        <w:t>Introduction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7</w:t>
      </w:r>
    </w:p>
    <w:p w:rsidR="004C5F81" w:rsidRPr="005B408F" w:rsidRDefault="004C5F8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1.1.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Pr="0053120D">
        <w:rPr>
          <w:noProof/>
        </w:rPr>
        <w:t>Objective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7</w:t>
      </w:r>
    </w:p>
    <w:p w:rsidR="004C5F81" w:rsidRPr="005B408F" w:rsidRDefault="004C5F81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 w:rsidRPr="0053120D">
        <w:rPr>
          <w:noProof/>
        </w:rPr>
        <w:t>2.</w:t>
      </w:r>
      <w:r w:rsidRPr="005B408F">
        <w:rPr>
          <w:rFonts w:ascii="맑은 고딕" w:eastAsia="맑은 고딕" w:hAnsi="맑은 고딕"/>
          <w:b w:val="0"/>
          <w:bCs w:val="0"/>
          <w:caps w:val="0"/>
          <w:noProof/>
          <w:szCs w:val="22"/>
        </w:rPr>
        <w:tab/>
      </w:r>
      <w:r w:rsidRPr="0053120D">
        <w:rPr>
          <w:noProof/>
        </w:rPr>
        <w:t>Use-Case Diagram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8</w:t>
      </w:r>
    </w:p>
    <w:p w:rsidR="00012B60" w:rsidRDefault="004C5F81" w:rsidP="00012B60">
      <w:pPr>
        <w:pStyle w:val="20"/>
        <w:ind w:left="200"/>
      </w:pPr>
      <w:r w:rsidRPr="0053120D">
        <w:rPr>
          <w:noProof/>
        </w:rPr>
        <w:t>2.1.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="00012B60" w:rsidRPr="0053120D">
        <w:rPr>
          <w:rFonts w:hint="eastAsia"/>
          <w:noProof/>
        </w:rPr>
        <w:t>글</w:t>
      </w:r>
      <w:r w:rsidR="00012B60" w:rsidRPr="0053120D">
        <w:rPr>
          <w:rFonts w:hint="eastAsia"/>
          <w:noProof/>
        </w:rPr>
        <w:t xml:space="preserve"> </w:t>
      </w:r>
      <w:r w:rsidR="00012B60" w:rsidRPr="0053120D">
        <w:rPr>
          <w:rFonts w:hint="eastAsia"/>
          <w:noProof/>
        </w:rPr>
        <w:t>목록</w:t>
      </w:r>
      <w:r w:rsidRPr="0053120D">
        <w:rPr>
          <w:noProof/>
        </w:rPr>
        <w:t xml:space="preserve"> Diagram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8</w:t>
      </w:r>
    </w:p>
    <w:p w:rsidR="00012B60" w:rsidRDefault="00012B60" w:rsidP="00012B60">
      <w:pPr>
        <w:ind w:firstLine="200"/>
      </w:pPr>
      <w:r>
        <w:rPr>
          <w:rFonts w:hint="eastAsia"/>
        </w:rPr>
        <w:t>2.2.</w:t>
      </w:r>
      <w:r>
        <w:rPr>
          <w:rFonts w:hint="eastAsia"/>
        </w:rPr>
        <w:tab/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DIAGRAM</w:t>
      </w:r>
      <w:r>
        <w:t>……………………………………………………………………………</w:t>
      </w:r>
      <w:r>
        <w:rPr>
          <w:rFonts w:hint="eastAsia"/>
        </w:rPr>
        <w:t>..</w:t>
      </w:r>
      <w:r w:rsidR="00FE2370">
        <w:rPr>
          <w:rFonts w:hint="eastAsia"/>
        </w:rPr>
        <w:t>9</w:t>
      </w:r>
    </w:p>
    <w:p w:rsidR="00012B60" w:rsidRDefault="00012B60" w:rsidP="00012B60">
      <w:pPr>
        <w:ind w:firstLine="200"/>
      </w:pPr>
      <w:r>
        <w:rPr>
          <w:rFonts w:hint="eastAsia"/>
        </w:rPr>
        <w:t>2.3.</w:t>
      </w:r>
      <w:r>
        <w:rPr>
          <w:rFonts w:hint="eastAsia"/>
        </w:rPr>
        <w:tab/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DIAGRAM</w:t>
      </w:r>
      <w:r w:rsidR="00FE2370">
        <w:t>…………………………………………………………………………</w:t>
      </w:r>
      <w:r w:rsidR="00FE2370">
        <w:rPr>
          <w:rFonts w:hint="eastAsia"/>
        </w:rPr>
        <w:t>..10</w:t>
      </w:r>
    </w:p>
    <w:p w:rsidR="00012B60" w:rsidRDefault="00012B60" w:rsidP="00012B60">
      <w:pPr>
        <w:ind w:firstLine="200"/>
      </w:pPr>
      <w:r>
        <w:rPr>
          <w:rFonts w:hint="eastAsia"/>
        </w:rPr>
        <w:t>2.4.</w:t>
      </w:r>
      <w:r>
        <w:rPr>
          <w:rFonts w:hint="eastAsia"/>
        </w:rPr>
        <w:tab/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됐어요</w:t>
      </w:r>
      <w:r>
        <w:rPr>
          <w:rFonts w:hint="eastAsia"/>
        </w:rPr>
        <w:t xml:space="preserve"> DIAGRAM</w:t>
      </w:r>
      <w:r>
        <w:t>……………………………………………………………………</w:t>
      </w:r>
      <w:r w:rsidR="00FE2370">
        <w:rPr>
          <w:rFonts w:hint="eastAsia"/>
        </w:rPr>
        <w:t>..11</w:t>
      </w:r>
    </w:p>
    <w:p w:rsidR="00012B60" w:rsidRDefault="00012B60" w:rsidP="00012B60">
      <w:pPr>
        <w:ind w:firstLine="200"/>
      </w:pPr>
      <w:r>
        <w:rPr>
          <w:rFonts w:hint="eastAsia"/>
        </w:rPr>
        <w:t>2.5.</w:t>
      </w:r>
      <w:r>
        <w:rPr>
          <w:rFonts w:hint="eastAsia"/>
        </w:rPr>
        <w:tab/>
      </w:r>
      <w:r>
        <w:rPr>
          <w:rFonts w:hint="eastAsia"/>
        </w:rPr>
        <w:t>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DIAGRAM</w:t>
      </w:r>
      <w:r>
        <w:t>…………………………………………………………………………</w:t>
      </w:r>
      <w:r>
        <w:rPr>
          <w:rFonts w:hint="eastAsia"/>
        </w:rPr>
        <w:t>..</w:t>
      </w:r>
      <w:r w:rsidR="00FE2370">
        <w:rPr>
          <w:rFonts w:hint="eastAsia"/>
        </w:rPr>
        <w:t>12</w:t>
      </w:r>
    </w:p>
    <w:p w:rsidR="00012B60" w:rsidRDefault="00012B60" w:rsidP="00012B60">
      <w:pPr>
        <w:ind w:firstLine="200"/>
      </w:pPr>
      <w:r>
        <w:rPr>
          <w:rFonts w:hint="eastAsia"/>
        </w:rPr>
        <w:t>2.6.</w:t>
      </w:r>
      <w:r>
        <w:rPr>
          <w:rFonts w:hint="eastAsia"/>
        </w:rPr>
        <w:tab/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DIAGRAM</w:t>
      </w:r>
      <w:r>
        <w:t>…………………………………………………………………………</w:t>
      </w:r>
      <w:r w:rsidR="00FE2370">
        <w:rPr>
          <w:rFonts w:hint="eastAsia"/>
        </w:rPr>
        <w:t>..13</w:t>
      </w:r>
    </w:p>
    <w:p w:rsidR="00012B60" w:rsidRDefault="00012B60" w:rsidP="00012B60">
      <w:pPr>
        <w:ind w:firstLine="200"/>
      </w:pPr>
      <w:r>
        <w:rPr>
          <w:rFonts w:hint="eastAsia"/>
        </w:rPr>
        <w:t>2.7.</w:t>
      </w:r>
      <w:r>
        <w:rPr>
          <w:rFonts w:hint="eastAsia"/>
        </w:rPr>
        <w:tab/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DIAGRAM</w:t>
      </w:r>
      <w:r>
        <w:t>………………………………………………………………………</w:t>
      </w:r>
      <w:r>
        <w:rPr>
          <w:rFonts w:hint="eastAsia"/>
        </w:rPr>
        <w:t>..</w:t>
      </w:r>
      <w:r w:rsidR="00FE2370">
        <w:rPr>
          <w:rFonts w:hint="eastAsia"/>
        </w:rPr>
        <w:t>14</w:t>
      </w:r>
    </w:p>
    <w:p w:rsidR="00012B60" w:rsidRDefault="00012B60" w:rsidP="00012B60">
      <w:pPr>
        <w:ind w:firstLine="200"/>
      </w:pPr>
      <w:r>
        <w:rPr>
          <w:rFonts w:hint="eastAsia"/>
        </w:rPr>
        <w:t>2.8.</w:t>
      </w:r>
      <w:r>
        <w:rPr>
          <w:rFonts w:hint="eastAsia"/>
        </w:rPr>
        <w:tab/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DIAGRAM</w:t>
      </w:r>
      <w:r>
        <w:t>………………………………………………………………………</w:t>
      </w:r>
      <w:r w:rsidR="00FE2370">
        <w:rPr>
          <w:rFonts w:hint="eastAsia"/>
        </w:rPr>
        <w:t>15</w:t>
      </w:r>
    </w:p>
    <w:p w:rsidR="00012B60" w:rsidRDefault="00012B60" w:rsidP="00012B60">
      <w:pPr>
        <w:ind w:firstLine="200"/>
      </w:pPr>
      <w:r>
        <w:rPr>
          <w:rFonts w:hint="eastAsia"/>
        </w:rPr>
        <w:t>2.9.</w:t>
      </w:r>
      <w:r>
        <w:rPr>
          <w:rFonts w:hint="eastAsia"/>
        </w:rPr>
        <w:tab/>
      </w:r>
      <w:r>
        <w:rPr>
          <w:rFonts w:hint="eastAsia"/>
        </w:rPr>
        <w:t>공지사항</w:t>
      </w:r>
      <w:r>
        <w:rPr>
          <w:rFonts w:hint="eastAsia"/>
        </w:rPr>
        <w:t xml:space="preserve"> DIAGRAM</w:t>
      </w:r>
      <w:r>
        <w:t>…………………………………………………………………………</w:t>
      </w:r>
      <w:r w:rsidR="00FE2370">
        <w:rPr>
          <w:rFonts w:hint="eastAsia"/>
        </w:rPr>
        <w:t>16</w:t>
      </w:r>
    </w:p>
    <w:p w:rsidR="00F80F97" w:rsidRPr="00012B60" w:rsidRDefault="00012B60" w:rsidP="00F80F97">
      <w:pPr>
        <w:ind w:firstLine="200"/>
      </w:pPr>
      <w:r>
        <w:rPr>
          <w:rFonts w:hint="eastAsia"/>
        </w:rPr>
        <w:t>2.10.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DIAGRAM</w:t>
      </w:r>
      <w:r>
        <w:t>………………………………………………………</w:t>
      </w:r>
      <w:r w:rsidR="00FE2370">
        <w:rPr>
          <w:rFonts w:hint="eastAsia"/>
        </w:rPr>
        <w:t>17</w:t>
      </w:r>
    </w:p>
    <w:p w:rsidR="00F80F97" w:rsidRPr="00F80F97" w:rsidRDefault="004C5F81" w:rsidP="00F80F97">
      <w:pPr>
        <w:pStyle w:val="11"/>
        <w:ind w:left="200"/>
      </w:pPr>
      <w:r w:rsidRPr="0053120D">
        <w:rPr>
          <w:noProof/>
        </w:rPr>
        <w:t>3.</w:t>
      </w:r>
      <w:r w:rsidRPr="005B408F">
        <w:rPr>
          <w:rFonts w:ascii="맑은 고딕" w:eastAsia="맑은 고딕" w:hAnsi="맑은 고딕"/>
          <w:b w:val="0"/>
          <w:bCs w:val="0"/>
          <w:caps w:val="0"/>
          <w:noProof/>
          <w:szCs w:val="22"/>
        </w:rPr>
        <w:tab/>
      </w:r>
      <w:r w:rsidRPr="0053120D">
        <w:rPr>
          <w:noProof/>
        </w:rPr>
        <w:t>Use-Case Specification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18</w:t>
      </w:r>
    </w:p>
    <w:p w:rsidR="004C5F81" w:rsidRPr="005B408F" w:rsidRDefault="004C5F8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3.1.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="00851877" w:rsidRPr="0053120D">
        <w:rPr>
          <w:rFonts w:hint="eastAsia"/>
          <w:noProof/>
        </w:rPr>
        <w:t>로그인</w:t>
      </w:r>
      <w:r>
        <w:rPr>
          <w:noProof/>
          <w:webHidden/>
        </w:rPr>
        <w:tab/>
      </w:r>
      <w:r w:rsidR="0053120D">
        <w:rPr>
          <w:rFonts w:hint="eastAsia"/>
          <w:noProof/>
          <w:webHidden/>
        </w:rPr>
        <w:t>1</w:t>
      </w:r>
      <w:r w:rsidR="00FE2370">
        <w:rPr>
          <w:rFonts w:hint="eastAsia"/>
          <w:noProof/>
          <w:webHidden/>
        </w:rPr>
        <w:t>8</w:t>
      </w:r>
    </w:p>
    <w:p w:rsidR="004C5F81" w:rsidRPr="005B408F" w:rsidRDefault="004C5F8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 w:rsidRPr="0053120D">
        <w:rPr>
          <w:noProof/>
        </w:rPr>
        <w:t>3.1.1.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18</w:t>
      </w:r>
    </w:p>
    <w:p w:rsidR="004C5F81" w:rsidRPr="005B408F" w:rsidRDefault="004C5F8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 w:rsidRPr="0053120D">
        <w:rPr>
          <w:noProof/>
        </w:rPr>
        <w:t>3.1.2.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18</w:t>
      </w:r>
    </w:p>
    <w:p w:rsidR="004C5F81" w:rsidRPr="005B408F" w:rsidRDefault="004C5F8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 w:rsidRPr="0053120D">
        <w:rPr>
          <w:noProof/>
        </w:rPr>
        <w:t>3.1.3.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18</w:t>
      </w:r>
    </w:p>
    <w:p w:rsidR="004C5F81" w:rsidRDefault="004C5F81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 w:rsidRPr="0053120D">
        <w:rPr>
          <w:noProof/>
        </w:rPr>
        <w:t>3.1.4.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18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2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hint="eastAsia"/>
          <w:noProof/>
        </w:rPr>
        <w:t>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목록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보기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19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2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19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2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19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2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19</w:t>
      </w:r>
    </w:p>
    <w:p w:rsidR="00FE2370" w:rsidRPr="00FE2370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2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19</w:t>
      </w:r>
    </w:p>
    <w:p w:rsidR="00851877" w:rsidRPr="005B408F" w:rsidRDefault="00851877" w:rsidP="00851877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3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="00FE2370">
        <w:rPr>
          <w:rFonts w:hint="eastAsia"/>
          <w:noProof/>
        </w:rPr>
        <w:t>찜하기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20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3</w:t>
      </w:r>
      <w:r w:rsidR="00851877" w:rsidRPr="0053120D">
        <w:rPr>
          <w:noProof/>
        </w:rPr>
        <w:t>.1.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Actor</w:t>
      </w:r>
      <w:r w:rsidR="00851877">
        <w:rPr>
          <w:noProof/>
          <w:webHidden/>
        </w:rPr>
        <w:tab/>
      </w:r>
      <w:r>
        <w:rPr>
          <w:rFonts w:hint="eastAsia"/>
          <w:noProof/>
          <w:webHidden/>
        </w:rPr>
        <w:t>20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3</w:t>
      </w:r>
      <w:r w:rsidR="00851877" w:rsidRPr="0053120D">
        <w:rPr>
          <w:noProof/>
        </w:rPr>
        <w:t>.2.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Pre-Conditions</w:t>
      </w:r>
      <w:r w:rsidR="00851877">
        <w:rPr>
          <w:noProof/>
          <w:webHidden/>
        </w:rPr>
        <w:tab/>
      </w:r>
      <w:r>
        <w:rPr>
          <w:rFonts w:hint="eastAsia"/>
          <w:noProof/>
          <w:webHidden/>
        </w:rPr>
        <w:t>20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3</w:t>
      </w:r>
      <w:r w:rsidR="00851877" w:rsidRPr="0053120D">
        <w:rPr>
          <w:noProof/>
        </w:rPr>
        <w:t>.3.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Flow of Events</w:t>
      </w:r>
      <w:r w:rsidR="00851877">
        <w:rPr>
          <w:noProof/>
          <w:webHidden/>
        </w:rPr>
        <w:tab/>
      </w:r>
      <w:r>
        <w:rPr>
          <w:rFonts w:hint="eastAsia"/>
          <w:noProof/>
          <w:webHidden/>
        </w:rPr>
        <w:t>20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3</w:t>
      </w:r>
      <w:r w:rsidR="00851877" w:rsidRPr="0053120D">
        <w:rPr>
          <w:noProof/>
        </w:rPr>
        <w:t>.4.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Post Conditions</w:t>
      </w:r>
      <w:r w:rsidR="00851877">
        <w:rPr>
          <w:noProof/>
          <w:webHidden/>
        </w:rPr>
        <w:tab/>
      </w:r>
      <w:r>
        <w:rPr>
          <w:rFonts w:hint="eastAsia"/>
          <w:noProof/>
          <w:webHidden/>
        </w:rPr>
        <w:t>20</w:t>
      </w:r>
    </w:p>
    <w:p w:rsidR="00851877" w:rsidRPr="005B408F" w:rsidRDefault="00851877" w:rsidP="00851877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4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Pr="0053120D">
        <w:rPr>
          <w:rFonts w:hint="eastAsia"/>
          <w:noProof/>
        </w:rPr>
        <w:t>글</w:t>
      </w:r>
      <w:r w:rsidRPr="0053120D">
        <w:rPr>
          <w:rFonts w:hint="eastAsia"/>
          <w:noProof/>
        </w:rPr>
        <w:t xml:space="preserve"> </w:t>
      </w:r>
      <w:r w:rsidR="00FE2370">
        <w:rPr>
          <w:rFonts w:hint="eastAsia"/>
          <w:noProof/>
        </w:rPr>
        <w:t>삭제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21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4</w:t>
      </w:r>
      <w:r w:rsidR="00851877" w:rsidRPr="0053120D">
        <w:rPr>
          <w:noProof/>
        </w:rPr>
        <w:t>.1.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Actor</w:t>
      </w:r>
      <w:r w:rsidR="00851877">
        <w:rPr>
          <w:noProof/>
          <w:webHidden/>
        </w:rPr>
        <w:tab/>
      </w:r>
      <w:r>
        <w:rPr>
          <w:rFonts w:hint="eastAsia"/>
          <w:noProof/>
          <w:webHidden/>
        </w:rPr>
        <w:t>21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lastRenderedPageBreak/>
        <w:t>3.</w:t>
      </w:r>
      <w:r w:rsidR="006F2D02">
        <w:rPr>
          <w:rFonts w:hint="eastAsia"/>
          <w:noProof/>
        </w:rPr>
        <w:t>4</w:t>
      </w:r>
      <w:r w:rsidR="00851877" w:rsidRPr="0053120D">
        <w:rPr>
          <w:noProof/>
        </w:rPr>
        <w:t>.2.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Pre-Conditions</w:t>
      </w:r>
      <w:r w:rsidR="00851877">
        <w:rPr>
          <w:noProof/>
          <w:webHidden/>
        </w:rPr>
        <w:tab/>
      </w:r>
      <w:r w:rsidR="00035BA2">
        <w:rPr>
          <w:rFonts w:hint="eastAsia"/>
          <w:noProof/>
          <w:webHidden/>
        </w:rPr>
        <w:t>21</w:t>
      </w:r>
    </w:p>
    <w:p w:rsidR="00851877" w:rsidRPr="005B408F" w:rsidRDefault="00FE2370" w:rsidP="00851877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4</w:t>
      </w:r>
      <w:r w:rsidR="00851877" w:rsidRPr="0053120D">
        <w:rPr>
          <w:noProof/>
        </w:rPr>
        <w:t>.3.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Flow of Events</w:t>
      </w:r>
      <w:r w:rsidR="00851877">
        <w:rPr>
          <w:noProof/>
          <w:webHidden/>
        </w:rPr>
        <w:tab/>
      </w:r>
      <w:r w:rsidR="00035BA2">
        <w:rPr>
          <w:rFonts w:hint="eastAsia"/>
          <w:noProof/>
          <w:webHidden/>
        </w:rPr>
        <w:t>21</w:t>
      </w:r>
    </w:p>
    <w:p w:rsidR="00851877" w:rsidRDefault="00FE2370" w:rsidP="00851877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>
        <w:rPr>
          <w:noProof/>
        </w:rPr>
        <w:t>3.</w:t>
      </w:r>
      <w:r w:rsidR="006F2D02">
        <w:rPr>
          <w:rFonts w:hint="eastAsia"/>
          <w:noProof/>
        </w:rPr>
        <w:t>4</w:t>
      </w:r>
      <w:r w:rsidR="00851877" w:rsidRPr="0053120D">
        <w:rPr>
          <w:noProof/>
        </w:rPr>
        <w:t>.4.</w:t>
      </w:r>
      <w:r w:rsidR="00851877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851877" w:rsidRPr="0053120D">
        <w:rPr>
          <w:noProof/>
        </w:rPr>
        <w:t>Post Conditions</w:t>
      </w:r>
      <w:r w:rsidR="00851877">
        <w:rPr>
          <w:noProof/>
          <w:webHidden/>
        </w:rPr>
        <w:tab/>
      </w:r>
      <w:r w:rsidR="00035BA2">
        <w:rPr>
          <w:rFonts w:hint="eastAsia"/>
          <w:noProof/>
          <w:webHidden/>
        </w:rPr>
        <w:t>21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5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hint="eastAsia"/>
          <w:noProof/>
        </w:rPr>
        <w:t>도움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됐어요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22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5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22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5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22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5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22</w:t>
      </w:r>
    </w:p>
    <w:p w:rsidR="00FE2370" w:rsidRDefault="00FE2370" w:rsidP="00FE2370">
      <w:pPr>
        <w:pStyle w:val="30"/>
        <w:tabs>
          <w:tab w:val="left" w:pos="1200"/>
          <w:tab w:val="right" w:leader="dot" w:pos="8494"/>
        </w:tabs>
      </w:pPr>
      <w:r>
        <w:rPr>
          <w:noProof/>
        </w:rPr>
        <w:t>3.</w:t>
      </w:r>
      <w:r w:rsidR="006F2D02">
        <w:rPr>
          <w:rFonts w:hint="eastAsia"/>
          <w:noProof/>
        </w:rPr>
        <w:t>5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22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Pr="0053120D">
        <w:rPr>
          <w:rFonts w:hint="eastAsia"/>
          <w:noProof/>
        </w:rPr>
        <w:t>6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ascii="맑은 고딕" w:eastAsia="맑은 고딕" w:hAnsi="맑은 고딕" w:hint="eastAsia"/>
          <w:smallCaps w:val="0"/>
          <w:noProof/>
          <w:szCs w:val="22"/>
        </w:rPr>
        <w:t>찜 목록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23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6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23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6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23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6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23</w:t>
      </w:r>
    </w:p>
    <w:p w:rsidR="00FE2370" w:rsidRDefault="00FE2370" w:rsidP="00FE2370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>
        <w:rPr>
          <w:noProof/>
        </w:rPr>
        <w:t>3.</w:t>
      </w:r>
      <w:r>
        <w:rPr>
          <w:rFonts w:hint="eastAsia"/>
          <w:noProof/>
        </w:rPr>
        <w:t>6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23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7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Pr="0053120D">
        <w:rPr>
          <w:rFonts w:hint="eastAsia"/>
          <w:noProof/>
        </w:rPr>
        <w:t>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쓰기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24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7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24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7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24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7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24</w:t>
      </w:r>
    </w:p>
    <w:p w:rsidR="00FE2370" w:rsidRDefault="00FE2370" w:rsidP="00FE2370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>
        <w:rPr>
          <w:noProof/>
        </w:rPr>
        <w:t>3.</w:t>
      </w:r>
      <w:r w:rsidR="006F2D02">
        <w:rPr>
          <w:rFonts w:hint="eastAsia"/>
          <w:noProof/>
        </w:rPr>
        <w:t>7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24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8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hint="eastAsia"/>
          <w:noProof/>
        </w:rPr>
        <w:t>개인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설정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25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8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25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8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25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8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25</w:t>
      </w:r>
    </w:p>
    <w:p w:rsidR="00FE2370" w:rsidRDefault="00FE2370" w:rsidP="00FE2370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>
        <w:rPr>
          <w:noProof/>
        </w:rPr>
        <w:t>3.</w:t>
      </w:r>
      <w:r w:rsidR="006F2D02">
        <w:rPr>
          <w:rFonts w:hint="eastAsia"/>
          <w:noProof/>
        </w:rPr>
        <w:t>8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25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9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hint="eastAsia"/>
          <w:noProof/>
        </w:rPr>
        <w:t>내가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글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26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9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26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9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26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9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26</w:t>
      </w:r>
    </w:p>
    <w:p w:rsidR="00FE2370" w:rsidRDefault="00FE2370" w:rsidP="00FE2370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>
        <w:rPr>
          <w:noProof/>
        </w:rPr>
        <w:t>3.</w:t>
      </w:r>
      <w:r w:rsidR="006F2D02">
        <w:rPr>
          <w:rFonts w:hint="eastAsia"/>
          <w:noProof/>
        </w:rPr>
        <w:t>9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26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10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hint="eastAsia"/>
          <w:noProof/>
        </w:rPr>
        <w:t>공지사항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27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10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27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10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27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10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27</w:t>
      </w:r>
    </w:p>
    <w:p w:rsidR="00FE2370" w:rsidRDefault="00FE2370" w:rsidP="00FE2370">
      <w:pPr>
        <w:pStyle w:val="30"/>
        <w:tabs>
          <w:tab w:val="left" w:pos="1200"/>
          <w:tab w:val="right" w:leader="dot" w:pos="8494"/>
        </w:tabs>
        <w:rPr>
          <w:noProof/>
          <w:webHidden/>
        </w:rPr>
      </w:pPr>
      <w:r>
        <w:rPr>
          <w:noProof/>
        </w:rPr>
        <w:t>3.</w:t>
      </w:r>
      <w:r w:rsidR="006F2D02">
        <w:rPr>
          <w:rFonts w:hint="eastAsia"/>
          <w:noProof/>
        </w:rPr>
        <w:t>10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27</w:t>
      </w:r>
    </w:p>
    <w:p w:rsidR="00FE2370" w:rsidRPr="005B408F" w:rsidRDefault="00FE2370" w:rsidP="00FE2370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11</w:t>
      </w:r>
      <w:r w:rsidRPr="0053120D">
        <w:rPr>
          <w:noProof/>
        </w:rPr>
        <w:t>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>
        <w:rPr>
          <w:rFonts w:hint="eastAsia"/>
          <w:noProof/>
        </w:rPr>
        <w:t>애플리케이션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확인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28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11</w:t>
      </w:r>
      <w:r w:rsidRPr="0053120D">
        <w:rPr>
          <w:noProof/>
        </w:rPr>
        <w:t>.1.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Actor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28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11</w:t>
      </w:r>
      <w:r w:rsidRPr="0053120D">
        <w:rPr>
          <w:noProof/>
        </w:rPr>
        <w:t>.2.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Pre-Conditions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28</w:t>
      </w:r>
    </w:p>
    <w:p w:rsidR="00FE2370" w:rsidRPr="005B408F" w:rsidRDefault="00FE2370" w:rsidP="00FE2370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lastRenderedPageBreak/>
        <w:t>3.</w:t>
      </w:r>
      <w:r w:rsidR="006F2D02">
        <w:rPr>
          <w:rFonts w:hint="eastAsia"/>
          <w:noProof/>
        </w:rPr>
        <w:t>11</w:t>
      </w:r>
      <w:r w:rsidRPr="0053120D">
        <w:rPr>
          <w:noProof/>
        </w:rPr>
        <w:t>.3.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Flow of Events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28</w:t>
      </w:r>
    </w:p>
    <w:p w:rsidR="00FE2370" w:rsidRPr="00FE2370" w:rsidRDefault="00FE2370" w:rsidP="00FE2370">
      <w:pPr>
        <w:pStyle w:val="30"/>
        <w:tabs>
          <w:tab w:val="left" w:pos="1200"/>
          <w:tab w:val="right" w:leader="dot" w:pos="8494"/>
        </w:tabs>
      </w:pPr>
      <w:r>
        <w:rPr>
          <w:noProof/>
        </w:rPr>
        <w:t>3.</w:t>
      </w:r>
      <w:r w:rsidR="006F2D02">
        <w:rPr>
          <w:rFonts w:hint="eastAsia"/>
          <w:noProof/>
        </w:rPr>
        <w:t>11</w:t>
      </w:r>
      <w:r w:rsidRPr="0053120D">
        <w:rPr>
          <w:noProof/>
        </w:rPr>
        <w:t>.4.</w:t>
      </w:r>
      <w:r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Pr="0053120D">
        <w:rPr>
          <w:noProof/>
        </w:rPr>
        <w:t>Post Conditions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28</w:t>
      </w:r>
    </w:p>
    <w:p w:rsidR="00F73B4E" w:rsidRPr="005B408F" w:rsidRDefault="00F73B4E" w:rsidP="00F73B4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</w:t>
      </w:r>
      <w:r w:rsidR="006F2D02">
        <w:rPr>
          <w:rFonts w:hint="eastAsia"/>
          <w:noProof/>
        </w:rPr>
        <w:t>12.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Pr="0053120D">
        <w:rPr>
          <w:rFonts w:hint="eastAsia"/>
          <w:noProof/>
        </w:rPr>
        <w:t>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내용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보기</w:t>
      </w:r>
      <w:r>
        <w:rPr>
          <w:noProof/>
          <w:webHidden/>
        </w:rPr>
        <w:tab/>
      </w:r>
      <w:r w:rsidR="00035BA2">
        <w:rPr>
          <w:rFonts w:hint="eastAsia"/>
          <w:noProof/>
          <w:webHidden/>
        </w:rPr>
        <w:t>29</w:t>
      </w:r>
    </w:p>
    <w:p w:rsidR="00F73B4E" w:rsidRPr="005B408F" w:rsidRDefault="00FE2370" w:rsidP="00F73B4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12</w:t>
      </w:r>
      <w:r w:rsidR="00F73B4E" w:rsidRPr="0053120D">
        <w:rPr>
          <w:noProof/>
        </w:rPr>
        <w:t>.1.</w:t>
      </w:r>
      <w:r w:rsidR="00F73B4E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F73B4E" w:rsidRPr="0053120D">
        <w:rPr>
          <w:noProof/>
        </w:rPr>
        <w:t>Actor</w:t>
      </w:r>
      <w:r w:rsidR="00F73B4E">
        <w:rPr>
          <w:noProof/>
          <w:webHidden/>
        </w:rPr>
        <w:tab/>
      </w:r>
      <w:r w:rsidR="00035BA2">
        <w:rPr>
          <w:rFonts w:hint="eastAsia"/>
          <w:noProof/>
          <w:webHidden/>
        </w:rPr>
        <w:t>29</w:t>
      </w:r>
    </w:p>
    <w:p w:rsidR="00F73B4E" w:rsidRPr="005B408F" w:rsidRDefault="00FE2370" w:rsidP="00F73B4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12</w:t>
      </w:r>
      <w:r w:rsidR="00F73B4E" w:rsidRPr="0053120D">
        <w:rPr>
          <w:noProof/>
        </w:rPr>
        <w:t>.2.</w:t>
      </w:r>
      <w:r w:rsidR="00F73B4E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F73B4E" w:rsidRPr="0053120D">
        <w:rPr>
          <w:noProof/>
        </w:rPr>
        <w:t>Pre-Conditions</w:t>
      </w:r>
      <w:r w:rsidR="00F73B4E">
        <w:rPr>
          <w:noProof/>
          <w:webHidden/>
        </w:rPr>
        <w:tab/>
      </w:r>
      <w:r w:rsidR="00035BA2">
        <w:rPr>
          <w:rFonts w:hint="eastAsia"/>
          <w:noProof/>
          <w:webHidden/>
        </w:rPr>
        <w:t>29</w:t>
      </w:r>
    </w:p>
    <w:p w:rsidR="00F73B4E" w:rsidRPr="005B408F" w:rsidRDefault="00FE2370" w:rsidP="00F73B4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 w:rsidR="006F2D02">
        <w:rPr>
          <w:rFonts w:hint="eastAsia"/>
          <w:noProof/>
        </w:rPr>
        <w:t>12</w:t>
      </w:r>
      <w:r w:rsidR="00F73B4E" w:rsidRPr="0053120D">
        <w:rPr>
          <w:noProof/>
        </w:rPr>
        <w:t>.3.</w:t>
      </w:r>
      <w:r w:rsidR="00F73B4E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F73B4E" w:rsidRPr="0053120D">
        <w:rPr>
          <w:noProof/>
        </w:rPr>
        <w:t>Flow of Events</w:t>
      </w:r>
      <w:r w:rsidR="00F73B4E">
        <w:rPr>
          <w:noProof/>
          <w:webHidden/>
        </w:rPr>
        <w:tab/>
      </w:r>
      <w:r w:rsidR="00035BA2">
        <w:rPr>
          <w:rFonts w:hint="eastAsia"/>
          <w:noProof/>
          <w:webHidden/>
        </w:rPr>
        <w:t>29</w:t>
      </w:r>
    </w:p>
    <w:p w:rsidR="00F73B4E" w:rsidRPr="00F73B4E" w:rsidRDefault="006F2D02" w:rsidP="00F73B4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12</w:t>
      </w:r>
      <w:r w:rsidR="00F73B4E" w:rsidRPr="0053120D">
        <w:rPr>
          <w:noProof/>
        </w:rPr>
        <w:t>.4.</w:t>
      </w:r>
      <w:r w:rsidR="00F73B4E" w:rsidRPr="005B408F">
        <w:rPr>
          <w:rFonts w:ascii="맑은 고딕" w:eastAsia="맑은 고딕" w:hAnsi="맑은 고딕"/>
          <w:i w:val="0"/>
          <w:iCs w:val="0"/>
          <w:noProof/>
          <w:szCs w:val="22"/>
        </w:rPr>
        <w:tab/>
      </w:r>
      <w:r w:rsidR="00F73B4E" w:rsidRPr="0053120D">
        <w:rPr>
          <w:noProof/>
        </w:rPr>
        <w:t>Post Conditions</w:t>
      </w:r>
      <w:r w:rsidR="00F73B4E">
        <w:rPr>
          <w:noProof/>
          <w:webHidden/>
        </w:rPr>
        <w:tab/>
      </w:r>
      <w:r w:rsidR="00035BA2">
        <w:rPr>
          <w:noProof/>
          <w:webHidden/>
        </w:rPr>
        <w:t>2</w:t>
      </w:r>
      <w:r w:rsidR="00035BA2">
        <w:rPr>
          <w:rFonts w:hint="eastAsia"/>
          <w:noProof/>
          <w:webHidden/>
        </w:rPr>
        <w:t>9</w:t>
      </w:r>
    </w:p>
    <w:p w:rsidR="00FE2370" w:rsidRPr="00FE2370" w:rsidRDefault="00FE2370" w:rsidP="00FE2370"/>
    <w:p w:rsidR="00851877" w:rsidRPr="00851877" w:rsidRDefault="00851877" w:rsidP="00851877"/>
    <w:p w:rsidR="00032A93" w:rsidRDefault="00032A93" w:rsidP="00851877">
      <w:r>
        <w:br w:type="page"/>
      </w:r>
      <w:r>
        <w:rPr>
          <w:rFonts w:hint="eastAsia"/>
        </w:rPr>
        <w:lastRenderedPageBreak/>
        <w:t>List of Figure</w:t>
      </w:r>
    </w:p>
    <w:p w:rsidR="000165E7" w:rsidRDefault="000165E7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1 – Use-Case Diagram of </w:t>
      </w:r>
      <w:r w:rsidR="00744145" w:rsidRPr="0053120D">
        <w:rPr>
          <w:rFonts w:hint="eastAsia"/>
          <w:noProof/>
        </w:rPr>
        <w:t>글</w:t>
      </w:r>
      <w:r w:rsidR="00744145" w:rsidRPr="0053120D">
        <w:rPr>
          <w:rFonts w:hint="eastAsia"/>
          <w:noProof/>
        </w:rPr>
        <w:t xml:space="preserve"> </w:t>
      </w:r>
      <w:r w:rsidR="00744145" w:rsidRPr="0053120D">
        <w:rPr>
          <w:rFonts w:hint="eastAsia"/>
          <w:noProof/>
        </w:rPr>
        <w:t>목록</w:t>
      </w:r>
      <w:r>
        <w:rPr>
          <w:noProof/>
          <w:webHidden/>
        </w:rPr>
        <w:tab/>
      </w:r>
      <w:r w:rsidR="00012B60">
        <w:rPr>
          <w:noProof/>
          <w:webHidden/>
        </w:rPr>
        <w:t>7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2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찜하기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8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3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삭제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9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4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도움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됐어요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10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5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찜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목록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11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6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글쓰기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12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7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개인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설정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13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8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내가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쓴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글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14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9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공지사항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15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Figure 1</w:t>
      </w:r>
      <w:r w:rsidRPr="0053120D">
        <w:rPr>
          <w:rFonts w:hint="eastAsia"/>
          <w:noProof/>
        </w:rPr>
        <w:t>0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애플리케이션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정보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확인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16</w:t>
      </w:r>
    </w:p>
    <w:p w:rsidR="00744145" w:rsidRDefault="00744145" w:rsidP="00744145">
      <w:pPr>
        <w:rPr>
          <w:noProof/>
        </w:rPr>
      </w:pPr>
    </w:p>
    <w:p w:rsidR="00744145" w:rsidRPr="00744145" w:rsidRDefault="00744145" w:rsidP="00744145">
      <w:pPr>
        <w:rPr>
          <w:noProof/>
        </w:rPr>
      </w:pPr>
    </w:p>
    <w:p w:rsidR="002A79BA" w:rsidRDefault="002A79BA" w:rsidP="001A0925"/>
    <w:p w:rsidR="00043C35" w:rsidRDefault="00043C35" w:rsidP="001A0925"/>
    <w:p w:rsidR="00043C35" w:rsidRDefault="00043C35" w:rsidP="00043C35">
      <w:pPr>
        <w:jc w:val="center"/>
        <w:rPr>
          <w:b/>
        </w:rPr>
      </w:pPr>
    </w:p>
    <w:p w:rsidR="00F73B4E" w:rsidRPr="00744145" w:rsidRDefault="00F73B4E" w:rsidP="00744145">
      <w:pPr>
        <w:rPr>
          <w:b/>
        </w:rPr>
      </w:pPr>
    </w:p>
    <w:p w:rsidR="00032A93" w:rsidRDefault="00032A93" w:rsidP="00043C35">
      <w:pPr>
        <w:pStyle w:val="10"/>
        <w:numPr>
          <w:ilvl w:val="0"/>
          <w:numId w:val="0"/>
        </w:numPr>
        <w:spacing w:before="540" w:after="360"/>
        <w:ind w:left="425" w:hanging="425"/>
      </w:pPr>
      <w:r>
        <w:br w:type="page"/>
      </w:r>
      <w:bookmarkStart w:id="1" w:name="_Toc508474794"/>
      <w:bookmarkStart w:id="2" w:name="_Toc513955113"/>
      <w:bookmarkStart w:id="3" w:name="_Toc530178569"/>
      <w:r>
        <w:rPr>
          <w:rFonts w:hint="eastAsia"/>
        </w:rPr>
        <w:lastRenderedPageBreak/>
        <w:t>Introduction</w:t>
      </w:r>
      <w:bookmarkEnd w:id="1"/>
      <w:bookmarkEnd w:id="2"/>
      <w:bookmarkEnd w:id="3"/>
    </w:p>
    <w:p w:rsidR="00032A93" w:rsidRDefault="00032A93">
      <w:pPr>
        <w:pStyle w:val="2"/>
        <w:spacing w:before="360" w:after="360"/>
        <w:ind w:left="967"/>
      </w:pPr>
      <w:bookmarkStart w:id="4" w:name="_Toc508474795"/>
      <w:bookmarkStart w:id="5" w:name="_Toc513955114"/>
      <w:bookmarkStart w:id="6" w:name="_Toc530178570"/>
      <w:r>
        <w:rPr>
          <w:rFonts w:hint="eastAsia"/>
        </w:rPr>
        <w:t>Objective</w:t>
      </w:r>
      <w:bookmarkEnd w:id="4"/>
      <w:bookmarkEnd w:id="5"/>
      <w:bookmarkEnd w:id="6"/>
    </w:p>
    <w:p w:rsidR="00851877" w:rsidRPr="0060431C" w:rsidRDefault="00851877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 문서는 </w:t>
      </w:r>
      <w:r w:rsidR="00B551CB">
        <w:rPr>
          <w:rFonts w:ascii="맑은 고딕" w:eastAsia="맑은 고딕" w:hAnsi="맑은 고딕" w:hint="eastAsia"/>
        </w:rPr>
        <w:t xml:space="preserve">날씨에 따른 옷차림을 공유하는 커뮤니티의 기능을 명세하고 있다. 요구사항을 상세하게 표현하기 위한 </w:t>
      </w:r>
      <w:proofErr w:type="spellStart"/>
      <w:r w:rsidR="00B551CB">
        <w:rPr>
          <w:rFonts w:ascii="맑은 고딕" w:eastAsia="맑은 고딕" w:hAnsi="맑은 고딕" w:hint="eastAsia"/>
        </w:rPr>
        <w:t>유스케이스</w:t>
      </w:r>
      <w:proofErr w:type="spellEnd"/>
      <w:r w:rsidR="00B551CB">
        <w:rPr>
          <w:rFonts w:ascii="맑은 고딕" w:eastAsia="맑은 고딕" w:hAnsi="맑은 고딕" w:hint="eastAsia"/>
        </w:rPr>
        <w:t xml:space="preserve"> 다이어그램과 각 </w:t>
      </w:r>
      <w:proofErr w:type="spellStart"/>
      <w:r w:rsidR="00B551CB">
        <w:rPr>
          <w:rFonts w:ascii="맑은 고딕" w:eastAsia="맑은 고딕" w:hAnsi="맑은 고딕" w:hint="eastAsia"/>
        </w:rPr>
        <w:t>유스케이스에</w:t>
      </w:r>
      <w:proofErr w:type="spellEnd"/>
      <w:r w:rsidR="00B551CB">
        <w:rPr>
          <w:rFonts w:ascii="맑은 고딕" w:eastAsia="맑은 고딕" w:hAnsi="맑은 고딕" w:hint="eastAsia"/>
        </w:rPr>
        <w:t xml:space="preserve"> 대한 명세서를 포함하고 있다.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7" w:name="_Toc513955116"/>
      <w:bookmarkStart w:id="8" w:name="_Toc530178571"/>
      <w:r>
        <w:rPr>
          <w:rFonts w:hint="eastAsia"/>
        </w:rPr>
        <w:lastRenderedPageBreak/>
        <w:t>Use-Case Diagram</w:t>
      </w:r>
      <w:bookmarkEnd w:id="7"/>
      <w:bookmarkEnd w:id="8"/>
    </w:p>
    <w:p w:rsidR="00826B10" w:rsidRDefault="006D11AA" w:rsidP="00012B60">
      <w:pPr>
        <w:pStyle w:val="2"/>
        <w:numPr>
          <w:ilvl w:val="1"/>
          <w:numId w:val="38"/>
        </w:numPr>
        <w:spacing w:before="360" w:after="360"/>
      </w:pPr>
      <w:bookmarkStart w:id="9" w:name="_Toc530178572"/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3D63BF">
        <w:instrText>“</w:instrText>
      </w:r>
      <w:r>
        <w:rPr>
          <w:rFonts w:hint="eastAsia"/>
        </w:rPr>
        <w:instrText>설정</w:instrText>
      </w:r>
      <w:r w:rsidR="003D63BF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  <w:bookmarkEnd w:id="9"/>
    </w:p>
    <w:p w:rsidR="00826B10" w:rsidRDefault="00826B10" w:rsidP="00826B10">
      <w:pPr>
        <w:pStyle w:val="a3"/>
        <w:spacing w:after="180"/>
        <w:ind w:left="1200"/>
      </w:pPr>
    </w:p>
    <w:p w:rsidR="00826B10" w:rsidRDefault="002B00EC" w:rsidP="00826B10">
      <w:pPr>
        <w:pStyle w:val="a3"/>
        <w:keepNext/>
        <w:spacing w:after="180"/>
        <w:ind w:leftChars="0"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271.8pt">
            <v:imagedata r:id="rId10" o:title=""/>
          </v:shape>
        </w:pict>
      </w:r>
    </w:p>
    <w:p w:rsidR="00012B60" w:rsidRDefault="00826B10" w:rsidP="00012B60">
      <w:pPr>
        <w:pStyle w:val="ac"/>
        <w:spacing w:after="180"/>
        <w:ind w:leftChars="0" w:left="0"/>
        <w:jc w:val="center"/>
      </w:pPr>
      <w:bookmarkStart w:id="10" w:name="_Toc366852066"/>
      <w:r>
        <w:rPr>
          <w:rFonts w:hint="eastAsia"/>
        </w:rPr>
        <w:t xml:space="preserve">Figure </w:t>
      </w:r>
      <w:r w:rsidR="001156B5">
        <w:rPr>
          <w:noProof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bookmarkEnd w:id="10"/>
      <w:proofErr w:type="spellStart"/>
      <w:r w:rsidR="006D11AA">
        <w:rPr>
          <w:rFonts w:hint="eastAsia"/>
        </w:rPr>
        <w:t>글목록</w:t>
      </w:r>
      <w:proofErr w:type="spellEnd"/>
    </w:p>
    <w:p w:rsidR="00012B60" w:rsidRDefault="00012B60" w:rsidP="003D63BF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3D63BF">
        <w:rPr>
          <w:rFonts w:hint="eastAsia"/>
        </w:rPr>
        <w:lastRenderedPageBreak/>
        <w:t xml:space="preserve">2.2 </w:t>
      </w:r>
      <w:r>
        <w:rPr>
          <w:rFonts w:hint="eastAsia"/>
        </w:rPr>
        <w:t>찜</w:t>
      </w:r>
      <w:r w:rsidR="007548FB">
        <w:rPr>
          <w:rFonts w:hint="eastAsia"/>
        </w:rPr>
        <w:t xml:space="preserve"> </w:t>
      </w:r>
      <w:proofErr w:type="gramStart"/>
      <w:r>
        <w:rPr>
          <w:rFonts w:hint="eastAsia"/>
        </w:rPr>
        <w:t>하기</w:t>
      </w:r>
      <w:r>
        <w:rPr>
          <w:rFonts w:hint="eastAsia"/>
        </w:rPr>
        <w:t xml:space="preserve">  Diagram</w:t>
      </w:r>
      <w:proofErr w:type="gramEnd"/>
    </w:p>
    <w:p w:rsidR="00012B60" w:rsidRDefault="00012B60" w:rsidP="00012B60">
      <w:pPr>
        <w:pStyle w:val="a3"/>
        <w:spacing w:after="180"/>
        <w:ind w:left="1200"/>
      </w:pPr>
    </w:p>
    <w:p w:rsidR="00012B60" w:rsidRDefault="002B00EC" w:rsidP="00012B60">
      <w:pPr>
        <w:pStyle w:val="a3"/>
        <w:keepNext/>
        <w:spacing w:after="180"/>
        <w:ind w:leftChars="0" w:left="0"/>
        <w:jc w:val="center"/>
      </w:pPr>
      <w:r w:rsidRPr="0034661A">
        <w:rPr>
          <w:bCs w:val="0"/>
        </w:rPr>
        <w:pict>
          <v:shape id="_x0000_i1026" type="#_x0000_t75" style="width:424.8pt;height:316.2pt">
            <v:imagedata r:id="rId11" o:title=""/>
          </v:shape>
        </w:pict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813F82">
        <w:rPr>
          <w:rFonts w:hint="eastAsia"/>
          <w:noProof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찜하기</w:t>
      </w:r>
      <w:proofErr w:type="spellEnd"/>
    </w:p>
    <w:p w:rsidR="00012B60" w:rsidRDefault="00012B60" w:rsidP="003D63BF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813F82">
        <w:rPr>
          <w:rFonts w:hint="eastAsia"/>
        </w:rPr>
        <w:lastRenderedPageBreak/>
        <w:t xml:space="preserve">2.3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6F2D02">
        <w:instrText>“</w:instrText>
      </w:r>
      <w:r>
        <w:rPr>
          <w:rFonts w:hint="eastAsia"/>
        </w:rPr>
        <w:instrText>설정</w:instrText>
      </w:r>
      <w:r w:rsidR="006F2D02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2B00EC" w:rsidP="00012B60">
      <w:pPr>
        <w:pStyle w:val="a3"/>
        <w:keepNext/>
        <w:spacing w:after="180"/>
        <w:ind w:leftChars="0" w:left="0"/>
        <w:jc w:val="center"/>
      </w:pPr>
      <w:r w:rsidRPr="0034661A">
        <w:rPr>
          <w:bCs w:val="0"/>
        </w:rPr>
        <w:pict>
          <v:shape id="_x0000_i1027" type="#_x0000_t75" style="width:425.4pt;height:356.4pt">
            <v:imagedata r:id="rId12" o:title=""/>
          </v:shape>
        </w:pict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noProof/>
        </w:rPr>
        <w:t>3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글삭제</w:t>
      </w:r>
      <w:proofErr w:type="spellEnd"/>
      <w:r>
        <w:t xml:space="preserve"> </w:t>
      </w:r>
    </w:p>
    <w:p w:rsidR="00012B60" w:rsidRDefault="00012B60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2.4 </w:t>
      </w:r>
      <w:r>
        <w:rPr>
          <w:rFonts w:hint="eastAsia"/>
        </w:rPr>
        <w:t>도움됐어요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6F2D02">
        <w:instrText>“</w:instrText>
      </w:r>
      <w:r>
        <w:rPr>
          <w:rFonts w:hint="eastAsia"/>
        </w:rPr>
        <w:instrText>설정</w:instrText>
      </w:r>
      <w:r w:rsidR="006F2D02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2B00EC" w:rsidP="00012B60">
      <w:pPr>
        <w:pStyle w:val="a3"/>
        <w:keepNext/>
        <w:spacing w:after="180"/>
        <w:ind w:leftChars="0" w:left="0"/>
        <w:jc w:val="center"/>
      </w:pPr>
      <w:r w:rsidRPr="0034661A">
        <w:rPr>
          <w:bCs w:val="0"/>
        </w:rPr>
        <w:pict>
          <v:shape id="_x0000_i1028" type="#_x0000_t75" style="width:425.4pt;height:348.6pt">
            <v:imagedata r:id="rId13" o:title=""/>
          </v:shape>
        </w:pict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도움됐어요</w:t>
      </w:r>
    </w:p>
    <w:p w:rsidR="00012B60" w:rsidRDefault="00012B60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2.5 </w:t>
      </w:r>
      <w:r>
        <w:rPr>
          <w:rFonts w:hint="eastAsia"/>
        </w:rPr>
        <w:t>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7548FB">
        <w:instrText>“</w:instrText>
      </w:r>
      <w:r>
        <w:rPr>
          <w:rFonts w:hint="eastAsia"/>
        </w:rPr>
        <w:instrText>설정</w:instrText>
      </w:r>
      <w:r w:rsidR="007548FB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2B00EC" w:rsidP="00012B60">
      <w:pPr>
        <w:pStyle w:val="a3"/>
        <w:keepNext/>
        <w:spacing w:after="180"/>
        <w:ind w:leftChars="0" w:left="0"/>
        <w:jc w:val="center"/>
      </w:pPr>
      <w:r w:rsidRPr="0034661A">
        <w:rPr>
          <w:bCs w:val="0"/>
        </w:rPr>
        <w:pict>
          <v:shape id="_x0000_i1029" type="#_x0000_t75" style="width:424.2pt;height:320.4pt">
            <v:imagedata r:id="rId14" o:title=""/>
          </v:shape>
        </w:pict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찜목록</w:t>
      </w:r>
      <w:proofErr w:type="spellEnd"/>
      <w:r>
        <w:t xml:space="preserve"> </w:t>
      </w:r>
    </w:p>
    <w:p w:rsidR="00012B60" w:rsidRDefault="00012B60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2.6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7548FB">
        <w:instrText>“</w:instrText>
      </w:r>
      <w:r>
        <w:rPr>
          <w:rFonts w:hint="eastAsia"/>
        </w:rPr>
        <w:instrText>설정</w:instrText>
      </w:r>
      <w:r w:rsidR="007548FB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2B00EC" w:rsidP="00012B60">
      <w:pPr>
        <w:pStyle w:val="a3"/>
        <w:keepNext/>
        <w:spacing w:after="180"/>
        <w:ind w:leftChars="0" w:left="0"/>
        <w:jc w:val="center"/>
      </w:pPr>
      <w:r w:rsidRPr="0034661A">
        <w:rPr>
          <w:bCs w:val="0"/>
        </w:rPr>
        <w:pict>
          <v:shape id="_x0000_i1030" type="#_x0000_t75" style="width:425.4pt;height:367.8pt">
            <v:imagedata r:id="rId15" o:title=""/>
          </v:shape>
        </w:pict>
      </w:r>
    </w:p>
    <w:p w:rsidR="006D11AA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 w:rsidR="00916619">
        <w:rPr>
          <w:rFonts w:hint="eastAsia"/>
        </w:rPr>
        <w:t>글쓰기</w:t>
      </w:r>
      <w:r w:rsidR="0034661A">
        <w:fldChar w:fldCharType="begin"/>
      </w:r>
      <w:r w:rsidR="00826B10">
        <w:instrText xml:space="preserve"> </w:instrText>
      </w:r>
      <w:r w:rsidR="00826B10">
        <w:rPr>
          <w:rFonts w:hint="eastAsia"/>
        </w:rPr>
        <w:instrText xml:space="preserve">XE </w:instrText>
      </w:r>
      <w:r w:rsidR="006F2D02">
        <w:instrText>“</w:instrText>
      </w:r>
      <w:r w:rsidR="00826B10">
        <w:rPr>
          <w:rFonts w:hint="eastAsia"/>
        </w:rPr>
        <w:instrText>설정</w:instrText>
      </w:r>
      <w:r w:rsidR="006F2D02">
        <w:instrText>”</w:instrText>
      </w:r>
      <w:r w:rsidR="00826B10">
        <w:instrText xml:space="preserve"> </w:instrText>
      </w:r>
      <w:r w:rsidR="0034661A">
        <w:fldChar w:fldCharType="end"/>
      </w:r>
    </w:p>
    <w:p w:rsidR="00826B10" w:rsidRDefault="00826B10" w:rsidP="00826B10"/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2.7 </w:t>
      </w:r>
      <w:r>
        <w:rPr>
          <w:rFonts w:hint="eastAsia"/>
        </w:rPr>
        <w:t>개인설정</w:t>
      </w:r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2B00EC" w:rsidP="00916619">
      <w:pPr>
        <w:pStyle w:val="a3"/>
        <w:keepNext/>
        <w:spacing w:after="180"/>
        <w:ind w:leftChars="0" w:left="0"/>
        <w:jc w:val="center"/>
      </w:pPr>
      <w:r>
        <w:pict>
          <v:shape id="_x0000_i1031" type="#_x0000_t75" style="width:424.8pt;height:300pt">
            <v:imagedata r:id="rId16" o:title=""/>
          </v:shape>
        </w:pict>
      </w:r>
    </w:p>
    <w:p w:rsidR="00916619" w:rsidRDefault="00916619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개인설정</w:t>
      </w:r>
    </w:p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2.8 </w:t>
      </w:r>
      <w:proofErr w:type="spellStart"/>
      <w:r>
        <w:rPr>
          <w:rFonts w:hint="eastAsia"/>
        </w:rPr>
        <w:t>내가쓴글</w:t>
      </w:r>
      <w:proofErr w:type="spellEnd"/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2B00EC" w:rsidP="00916619">
      <w:pPr>
        <w:pStyle w:val="a3"/>
        <w:keepNext/>
        <w:spacing w:after="180"/>
        <w:ind w:leftChars="0" w:left="0"/>
        <w:jc w:val="center"/>
      </w:pPr>
      <w:r>
        <w:pict>
          <v:shape id="_x0000_i1032" type="#_x0000_t75" style="width:425.4pt;height:396pt">
            <v:imagedata r:id="rId17" o:title=""/>
          </v:shape>
        </w:pict>
      </w:r>
    </w:p>
    <w:p w:rsidR="00916619" w:rsidRDefault="00916619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내가쓴글</w:t>
      </w:r>
      <w:proofErr w:type="spellEnd"/>
    </w:p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2.9 </w:t>
      </w:r>
      <w:r>
        <w:rPr>
          <w:rFonts w:hint="eastAsia"/>
        </w:rPr>
        <w:t>공지사항</w:t>
      </w:r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2B00EC" w:rsidP="00916619">
      <w:pPr>
        <w:pStyle w:val="a3"/>
        <w:keepNext/>
        <w:spacing w:after="180"/>
        <w:ind w:leftChars="0" w:left="0"/>
        <w:jc w:val="center"/>
      </w:pPr>
      <w:r>
        <w:pict>
          <v:shape id="_x0000_i1033" type="#_x0000_t75" style="width:424.8pt;height:246pt">
            <v:imagedata r:id="rId18" o:title=""/>
          </v:shape>
        </w:pict>
      </w:r>
    </w:p>
    <w:p w:rsidR="00012B60" w:rsidRDefault="00916619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공지사항</w:t>
      </w:r>
    </w:p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bookmarkStart w:id="11" w:name="_Toc513955119"/>
      <w:r w:rsidR="006F2D02">
        <w:rPr>
          <w:rFonts w:hint="eastAsia"/>
        </w:rPr>
        <w:lastRenderedPageBreak/>
        <w:t xml:space="preserve">2.10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7548FB"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2B00EC" w:rsidP="00916619">
      <w:pPr>
        <w:pStyle w:val="a3"/>
        <w:keepNext/>
        <w:spacing w:after="180"/>
        <w:ind w:leftChars="0" w:left="0"/>
        <w:jc w:val="center"/>
      </w:pPr>
      <w:r w:rsidRPr="0034661A">
        <w:rPr>
          <w:bCs w:val="0"/>
        </w:rPr>
        <w:pict>
          <v:shape id="_x0000_i1034" type="#_x0000_t75" style="width:425.4pt;height:247.8pt">
            <v:imagedata r:id="rId19" o:title=""/>
          </v:shape>
        </w:pict>
      </w:r>
    </w:p>
    <w:p w:rsidR="00916619" w:rsidRDefault="00916619" w:rsidP="006F2D02">
      <w:pPr>
        <w:pStyle w:val="13"/>
      </w:pPr>
      <w:r>
        <w:rPr>
          <w:rFonts w:hint="eastAsia"/>
        </w:rPr>
        <w:t xml:space="preserve">Figure </w:t>
      </w:r>
      <w:r>
        <w:rPr>
          <w:noProof/>
        </w:rPr>
        <w:t>1</w:t>
      </w:r>
      <w:r w:rsidR="006F2D02">
        <w:rPr>
          <w:rFonts w:hint="eastAsia"/>
          <w:noProof/>
        </w:rPr>
        <w:t>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032A93" w:rsidRDefault="001156B5" w:rsidP="00916619">
      <w:r>
        <w:br w:type="page"/>
      </w:r>
      <w:bookmarkStart w:id="12" w:name="_Toc530178573"/>
      <w:r w:rsidR="00032A93">
        <w:rPr>
          <w:rFonts w:hint="eastAsia"/>
        </w:rPr>
        <w:lastRenderedPageBreak/>
        <w:t>Use-Case Specification</w:t>
      </w:r>
      <w:bookmarkEnd w:id="11"/>
      <w:bookmarkEnd w:id="12"/>
    </w:p>
    <w:p w:rsidR="00826B10" w:rsidRDefault="007548FB" w:rsidP="007548FB">
      <w:pPr>
        <w:pStyle w:val="2"/>
        <w:numPr>
          <w:ilvl w:val="0"/>
          <w:numId w:val="0"/>
        </w:numPr>
        <w:spacing w:before="360" w:after="360"/>
      </w:pPr>
      <w:r>
        <w:rPr>
          <w:rFonts w:hint="eastAsia"/>
        </w:rPr>
        <w:t xml:space="preserve">3.1 </w:t>
      </w:r>
      <w:r w:rsidR="00B551CB">
        <w:rPr>
          <w:rFonts w:hint="eastAsia"/>
        </w:rPr>
        <w:t>로그인</w:t>
      </w:r>
    </w:p>
    <w:p w:rsidR="001156B5" w:rsidRDefault="001156B5" w:rsidP="003D63BF">
      <w:pPr>
        <w:pStyle w:val="3"/>
        <w:numPr>
          <w:ilvl w:val="2"/>
          <w:numId w:val="39"/>
        </w:numPr>
        <w:spacing w:before="180" w:after="180"/>
      </w:pPr>
      <w:bookmarkStart w:id="13" w:name="_Toc530178575"/>
      <w:r>
        <w:rPr>
          <w:rFonts w:hint="eastAsia"/>
        </w:rPr>
        <w:t>Actor</w:t>
      </w:r>
      <w:bookmarkEnd w:id="13"/>
    </w:p>
    <w:p w:rsidR="00E831E7" w:rsidRPr="0060431C" w:rsidRDefault="00A61A80" w:rsidP="00E831E7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 w:rsidRPr="0060431C">
        <w:rPr>
          <w:rFonts w:ascii="맑은 고딕" w:eastAsia="맑은 고딕" w:hAnsi="맑은 고딕" w:hint="eastAsia"/>
        </w:rPr>
        <w:t>Client(</w:t>
      </w:r>
      <w:proofErr w:type="gramEnd"/>
      <w:r w:rsidRPr="0060431C">
        <w:rPr>
          <w:rFonts w:ascii="맑은 고딕" w:eastAsia="맑은 고딕" w:hAnsi="맑은 고딕" w:hint="eastAsia"/>
        </w:rPr>
        <w:t>Initiator), Server</w:t>
      </w:r>
    </w:p>
    <w:p w:rsidR="001156B5" w:rsidRDefault="001156B5" w:rsidP="003D63BF">
      <w:pPr>
        <w:pStyle w:val="3"/>
        <w:numPr>
          <w:ilvl w:val="2"/>
          <w:numId w:val="39"/>
        </w:numPr>
        <w:spacing w:before="180" w:after="180"/>
      </w:pPr>
      <w:bookmarkStart w:id="14" w:name="_Toc530178576"/>
      <w:r>
        <w:rPr>
          <w:rFonts w:hint="eastAsia"/>
        </w:rPr>
        <w:t>Pre-Conditions</w:t>
      </w:r>
      <w:bookmarkEnd w:id="14"/>
    </w:p>
    <w:p w:rsidR="001156B5" w:rsidRDefault="00E831E7" w:rsidP="00826B10">
      <w:pPr>
        <w:pStyle w:val="a3"/>
        <w:spacing w:after="180"/>
        <w:ind w:left="1200"/>
      </w:pPr>
      <w:r>
        <w:rPr>
          <w:rFonts w:hint="eastAsia"/>
        </w:rPr>
        <w:t>-</w:t>
      </w:r>
    </w:p>
    <w:p w:rsidR="00826B10" w:rsidRDefault="00826B10" w:rsidP="003D63BF">
      <w:pPr>
        <w:pStyle w:val="3"/>
        <w:numPr>
          <w:ilvl w:val="2"/>
          <w:numId w:val="39"/>
        </w:numPr>
        <w:spacing w:before="180" w:after="180"/>
      </w:pPr>
      <w:bookmarkStart w:id="15" w:name="_Toc530178577"/>
      <w:r>
        <w:rPr>
          <w:rFonts w:hint="eastAsia"/>
        </w:rPr>
        <w:t>Flow of Events</w:t>
      </w:r>
      <w:bookmarkEnd w:id="15"/>
    </w:p>
    <w:p w:rsidR="00826B10" w:rsidRPr="007679A3" w:rsidRDefault="001A0925" w:rsidP="00826B10">
      <w:pPr>
        <w:pStyle w:val="4"/>
        <w:spacing w:before="180"/>
        <w:ind w:left="1200"/>
      </w:pPr>
      <w:r>
        <w:rPr>
          <w:rFonts w:hint="eastAsia"/>
        </w:rPr>
        <w:t>Typical</w:t>
      </w:r>
      <w:r w:rsidR="00826B10" w:rsidRPr="007679A3">
        <w:t xml:space="preserve"> Flow</w:t>
      </w:r>
    </w:p>
    <w:p w:rsidR="00826B10" w:rsidRPr="00292EC9" w:rsidRDefault="00580E51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292EC9">
        <w:rPr>
          <w:rFonts w:hint="eastAsia"/>
        </w:rPr>
        <w:t xml:space="preserve">사용자는 </w:t>
      </w:r>
      <w:proofErr w:type="spellStart"/>
      <w:r w:rsidR="00B551CB">
        <w:rPr>
          <w:rFonts w:hint="eastAsia"/>
        </w:rPr>
        <w:t>앱에</w:t>
      </w:r>
      <w:proofErr w:type="spellEnd"/>
      <w:r w:rsidR="00B551CB">
        <w:rPr>
          <w:rFonts w:hint="eastAsia"/>
        </w:rPr>
        <w:t xml:space="preserve"> 접속한다.</w:t>
      </w:r>
    </w:p>
    <w:p w:rsidR="00580E51" w:rsidRPr="00292EC9" w:rsidRDefault="00580E51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292EC9">
        <w:rPr>
          <w:rStyle w:val="af2"/>
          <w:rFonts w:hint="eastAsia"/>
          <w:sz w:val="20"/>
          <w:szCs w:val="20"/>
        </w:rPr>
        <w:t>서버는 사용자에게</w:t>
      </w:r>
      <w:r w:rsidR="00B551CB">
        <w:rPr>
          <w:rStyle w:val="af2"/>
          <w:rFonts w:hint="eastAsia"/>
          <w:sz w:val="20"/>
          <w:szCs w:val="20"/>
        </w:rPr>
        <w:t xml:space="preserve"> </w:t>
      </w:r>
      <w:proofErr w:type="spellStart"/>
      <w:r w:rsidR="00B551CB">
        <w:rPr>
          <w:rStyle w:val="af2"/>
          <w:rFonts w:hint="eastAsia"/>
          <w:sz w:val="20"/>
          <w:szCs w:val="20"/>
        </w:rPr>
        <w:t>네이버</w:t>
      </w:r>
      <w:proofErr w:type="spellEnd"/>
      <w:r w:rsidR="00B551CB">
        <w:rPr>
          <w:rStyle w:val="af2"/>
          <w:rFonts w:hint="eastAsia"/>
          <w:sz w:val="20"/>
          <w:szCs w:val="20"/>
        </w:rPr>
        <w:t xml:space="preserve"> 로그인 버튼이 있는 페이지를 보여준다</w:t>
      </w:r>
    </w:p>
    <w:p w:rsidR="00580E51" w:rsidRPr="00292EC9" w:rsidRDefault="00580E51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292EC9">
        <w:rPr>
          <w:rStyle w:val="af2"/>
          <w:rFonts w:hint="eastAsia"/>
          <w:sz w:val="20"/>
          <w:szCs w:val="20"/>
        </w:rPr>
        <w:t xml:space="preserve">사용자는 </w:t>
      </w:r>
      <w:proofErr w:type="spellStart"/>
      <w:r w:rsidR="00B551CB">
        <w:rPr>
          <w:rStyle w:val="af2"/>
          <w:rFonts w:hint="eastAsia"/>
          <w:sz w:val="20"/>
          <w:szCs w:val="20"/>
        </w:rPr>
        <w:t>네이버</w:t>
      </w:r>
      <w:proofErr w:type="spellEnd"/>
      <w:r w:rsidR="00B551CB">
        <w:rPr>
          <w:rStyle w:val="af2"/>
          <w:rFonts w:hint="eastAsia"/>
          <w:sz w:val="20"/>
          <w:szCs w:val="20"/>
        </w:rPr>
        <w:t xml:space="preserve"> 로그인 </w:t>
      </w:r>
      <w:proofErr w:type="spellStart"/>
      <w:r w:rsidR="00B551CB">
        <w:rPr>
          <w:rStyle w:val="af2"/>
          <w:rFonts w:hint="eastAsia"/>
          <w:sz w:val="20"/>
          <w:szCs w:val="20"/>
        </w:rPr>
        <w:t>api를</w:t>
      </w:r>
      <w:proofErr w:type="spellEnd"/>
      <w:r w:rsidR="00B551CB">
        <w:rPr>
          <w:rStyle w:val="af2"/>
          <w:rFonts w:hint="eastAsia"/>
          <w:sz w:val="20"/>
          <w:szCs w:val="20"/>
        </w:rPr>
        <w:t xml:space="preserve"> 이용하여 </w:t>
      </w:r>
      <w:proofErr w:type="spellStart"/>
      <w:r w:rsidR="00B551CB">
        <w:rPr>
          <w:rStyle w:val="af2"/>
          <w:rFonts w:hint="eastAsia"/>
          <w:sz w:val="20"/>
          <w:szCs w:val="20"/>
        </w:rPr>
        <w:t>로그인한다</w:t>
      </w:r>
      <w:proofErr w:type="spellEnd"/>
      <w:r w:rsidR="00B551CB">
        <w:rPr>
          <w:rStyle w:val="af2"/>
          <w:rFonts w:hint="eastAsia"/>
          <w:sz w:val="20"/>
          <w:szCs w:val="20"/>
        </w:rPr>
        <w:t>.</w:t>
      </w:r>
    </w:p>
    <w:p w:rsidR="00AB611A" w:rsidRPr="00B551CB" w:rsidRDefault="00580E51" w:rsidP="00B551CB">
      <w:pPr>
        <w:pStyle w:val="typicalflow"/>
        <w:ind w:leftChars="792" w:left="1984"/>
        <w:rPr>
          <w:rStyle w:val="af2"/>
          <w:sz w:val="20"/>
          <w:szCs w:val="20"/>
        </w:rPr>
      </w:pPr>
      <w:r w:rsidRPr="00292EC9">
        <w:rPr>
          <w:rStyle w:val="af2"/>
          <w:rFonts w:hint="eastAsia"/>
          <w:sz w:val="20"/>
          <w:szCs w:val="20"/>
        </w:rPr>
        <w:t xml:space="preserve">서버는 </w:t>
      </w:r>
      <w:r w:rsidR="00B551CB">
        <w:rPr>
          <w:rStyle w:val="af2"/>
          <w:rFonts w:hint="eastAsia"/>
          <w:sz w:val="20"/>
          <w:szCs w:val="20"/>
        </w:rPr>
        <w:t xml:space="preserve">사용자의 </w:t>
      </w:r>
      <w:proofErr w:type="spellStart"/>
      <w:r w:rsidR="00B551CB">
        <w:rPr>
          <w:rStyle w:val="af2"/>
          <w:rFonts w:hint="eastAsia"/>
          <w:sz w:val="20"/>
          <w:szCs w:val="20"/>
        </w:rPr>
        <w:t>로그인이</w:t>
      </w:r>
      <w:proofErr w:type="spellEnd"/>
      <w:r w:rsidR="00B551CB">
        <w:rPr>
          <w:rStyle w:val="af2"/>
          <w:rFonts w:hint="eastAsia"/>
          <w:sz w:val="20"/>
          <w:szCs w:val="20"/>
        </w:rPr>
        <w:t xml:space="preserve"> 완료되면 목록 페이지로 이동한다.</w:t>
      </w:r>
    </w:p>
    <w:p w:rsidR="00826B10" w:rsidRDefault="00826B10" w:rsidP="00826B10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120B07" w:rsidRPr="0060431C" w:rsidRDefault="00B551CB" w:rsidP="00120B07">
      <w:pPr>
        <w:pStyle w:val="a3"/>
        <w:spacing w:after="180"/>
        <w:ind w:leftChars="0" w:left="1600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4-1) 사용자가 </w:t>
      </w:r>
      <w:proofErr w:type="spellStart"/>
      <w:r>
        <w:rPr>
          <w:rFonts w:ascii="맑은 고딕" w:eastAsia="맑은 고딕" w:hAnsi="맑은 고딕" w:hint="eastAsia"/>
          <w:szCs w:val="18"/>
        </w:rPr>
        <w:t>네이버</w:t>
      </w:r>
      <w:proofErr w:type="spellEnd"/>
      <w:r>
        <w:rPr>
          <w:rFonts w:ascii="맑은 고딕" w:eastAsia="맑은 고딕" w:hAnsi="맑은 고딕" w:hint="eastAsia"/>
          <w:szCs w:val="18"/>
        </w:rPr>
        <w:t xml:space="preserve"> 계정이 없을 경우</w:t>
      </w:r>
      <w:r w:rsidR="00513ECB">
        <w:rPr>
          <w:rFonts w:ascii="맑은 고딕" w:eastAsia="맑은 고딕" w:hAnsi="맑은 고딕" w:hint="eastAsia"/>
          <w:szCs w:val="18"/>
        </w:rPr>
        <w:t xml:space="preserve"> 사용자가 회원가입을 </w:t>
      </w:r>
      <w:proofErr w:type="spellStart"/>
      <w:r w:rsidR="00513ECB">
        <w:rPr>
          <w:rFonts w:ascii="맑은 고딕" w:eastAsia="맑은 고딕" w:hAnsi="맑은 고딕" w:hint="eastAsia"/>
          <w:szCs w:val="18"/>
        </w:rPr>
        <w:t>해야한다</w:t>
      </w:r>
      <w:proofErr w:type="spellEnd"/>
      <w:r w:rsidR="00513ECB">
        <w:rPr>
          <w:rFonts w:ascii="맑은 고딕" w:eastAsia="맑은 고딕" w:hAnsi="맑은 고딕" w:hint="eastAsia"/>
          <w:szCs w:val="18"/>
        </w:rPr>
        <w:t>.</w:t>
      </w:r>
    </w:p>
    <w:p w:rsidR="008A1DDD" w:rsidRDefault="00120B07" w:rsidP="003D63BF">
      <w:pPr>
        <w:pStyle w:val="3"/>
        <w:numPr>
          <w:ilvl w:val="2"/>
          <w:numId w:val="39"/>
        </w:numPr>
        <w:spacing w:before="180" w:after="180"/>
      </w:pPr>
      <w:bookmarkStart w:id="16" w:name="_Toc530178578"/>
      <w:r>
        <w:rPr>
          <w:rFonts w:hint="eastAsia"/>
        </w:rPr>
        <w:t>Post Conditions</w:t>
      </w:r>
      <w:bookmarkEnd w:id="16"/>
    </w:p>
    <w:p w:rsidR="00120B07" w:rsidRDefault="00120B07" w:rsidP="00120B07"/>
    <w:p w:rsidR="00120B07" w:rsidRPr="00120B07" w:rsidRDefault="00120B07" w:rsidP="00120B07"/>
    <w:p w:rsidR="004C5F81" w:rsidRDefault="004C5F81" w:rsidP="00FC65FF">
      <w:pPr>
        <w:wordWrap/>
        <w:adjustRightInd w:val="0"/>
        <w:jc w:val="left"/>
        <w:rPr>
          <w:sz w:val="28"/>
        </w:rPr>
      </w:pPr>
    </w:p>
    <w:p w:rsidR="004C5F81" w:rsidRDefault="004C5F81" w:rsidP="00FC65FF">
      <w:pPr>
        <w:wordWrap/>
        <w:adjustRightInd w:val="0"/>
        <w:jc w:val="left"/>
        <w:rPr>
          <w:sz w:val="28"/>
        </w:rPr>
      </w:pPr>
    </w:p>
    <w:p w:rsidR="004C5F81" w:rsidRDefault="004C5F81" w:rsidP="00FC65FF">
      <w:pPr>
        <w:wordWrap/>
        <w:adjustRightInd w:val="0"/>
        <w:jc w:val="left"/>
        <w:rPr>
          <w:sz w:val="28"/>
        </w:rPr>
      </w:pPr>
    </w:p>
    <w:p w:rsidR="004C5F81" w:rsidRDefault="004C5F81" w:rsidP="00FC65FF">
      <w:pPr>
        <w:wordWrap/>
        <w:adjustRightInd w:val="0"/>
        <w:jc w:val="left"/>
        <w:rPr>
          <w:sz w:val="28"/>
        </w:rPr>
      </w:pPr>
    </w:p>
    <w:p w:rsidR="00286A7F" w:rsidRDefault="00286A7F" w:rsidP="007548FB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7548FB">
        <w:rPr>
          <w:rFonts w:hint="eastAsia"/>
        </w:rPr>
        <w:lastRenderedPageBreak/>
        <w:t xml:space="preserve">3.2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286A7F" w:rsidRDefault="007548FB" w:rsidP="007548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</w:t>
      </w:r>
      <w:r w:rsidR="00286A7F">
        <w:rPr>
          <w:rFonts w:hint="eastAsia"/>
        </w:rPr>
        <w:t>Actor</w:t>
      </w:r>
    </w:p>
    <w:p w:rsidR="00286A7F" w:rsidRPr="0060431C" w:rsidRDefault="00286A7F" w:rsidP="00286A7F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 w:rsidRPr="0060431C">
        <w:rPr>
          <w:rFonts w:ascii="맑은 고딕" w:eastAsia="맑은 고딕" w:hAnsi="맑은 고딕" w:hint="eastAsia"/>
        </w:rPr>
        <w:t>Client(</w:t>
      </w:r>
      <w:proofErr w:type="gramEnd"/>
      <w:r w:rsidRPr="0060431C">
        <w:rPr>
          <w:rFonts w:ascii="맑은 고딕" w:eastAsia="맑은 고딕" w:hAnsi="맑은 고딕" w:hint="eastAsia"/>
        </w:rPr>
        <w:t>Initiator), Server</w:t>
      </w:r>
    </w:p>
    <w:p w:rsidR="00286A7F" w:rsidRDefault="007548FB" w:rsidP="007548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</w:t>
      </w:r>
      <w:r w:rsidR="00286A7F">
        <w:rPr>
          <w:rFonts w:hint="eastAsia"/>
        </w:rPr>
        <w:t>Pre-Conditions</w:t>
      </w:r>
    </w:p>
    <w:p w:rsidR="00286A7F" w:rsidRDefault="00286A7F" w:rsidP="00286A7F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286A7F" w:rsidRDefault="007548FB" w:rsidP="007548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</w:t>
      </w:r>
      <w:r w:rsidR="00286A7F">
        <w:rPr>
          <w:rFonts w:hint="eastAsia"/>
        </w:rPr>
        <w:t>Flow of Events</w:t>
      </w:r>
    </w:p>
    <w:p w:rsidR="00286A7F" w:rsidRPr="007679A3" w:rsidRDefault="00286A7F" w:rsidP="00286A7F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286A7F" w:rsidRPr="00292EC9" w:rsidRDefault="00286A7F" w:rsidP="00286A7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 xml:space="preserve">1)사용자가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완료하면 글 목록 페이지로 이동한다.</w:t>
      </w:r>
    </w:p>
    <w:p w:rsidR="00286A7F" w:rsidRPr="00292EC9" w:rsidRDefault="00286A7F" w:rsidP="00286A7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</w:t>
      </w:r>
      <w:r w:rsidRPr="00292EC9">
        <w:rPr>
          <w:rStyle w:val="af2"/>
          <w:rFonts w:hint="eastAsia"/>
          <w:sz w:val="20"/>
          <w:szCs w:val="20"/>
        </w:rPr>
        <w:t xml:space="preserve">서버는 </w:t>
      </w:r>
      <w:r>
        <w:rPr>
          <w:rStyle w:val="af2"/>
          <w:rFonts w:hint="eastAsia"/>
          <w:sz w:val="20"/>
          <w:szCs w:val="20"/>
        </w:rPr>
        <w:t>사용자의 현재 위치 정보를 받아온다.</w:t>
      </w:r>
    </w:p>
    <w:p w:rsidR="00286A7F" w:rsidRPr="00292EC9" w:rsidRDefault="00286A7F" w:rsidP="00286A7F">
      <w:pPr>
        <w:pStyle w:val="typicalflow"/>
        <w:numPr>
          <w:ilvl w:val="0"/>
          <w:numId w:val="0"/>
        </w:numPr>
        <w:ind w:left="784" w:firstLine="8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3)서버는 날씨 </w:t>
      </w:r>
      <w:proofErr w:type="spellStart"/>
      <w:r>
        <w:rPr>
          <w:rStyle w:val="af2"/>
          <w:rFonts w:hint="eastAsia"/>
          <w:sz w:val="20"/>
          <w:szCs w:val="20"/>
        </w:rPr>
        <w:t>api를</w:t>
      </w:r>
      <w:proofErr w:type="spellEnd"/>
      <w:r>
        <w:rPr>
          <w:rStyle w:val="af2"/>
          <w:rFonts w:hint="eastAsia"/>
          <w:sz w:val="20"/>
          <w:szCs w:val="20"/>
        </w:rPr>
        <w:t xml:space="preserve"> 이용하여 위치 정보를 기반으로 날씨 정보를 받아온다.</w:t>
      </w:r>
    </w:p>
    <w:p w:rsidR="00286A7F" w:rsidRDefault="00286A7F" w:rsidP="00286A7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4)</w:t>
      </w:r>
      <w:r w:rsidRPr="00292EC9">
        <w:rPr>
          <w:rStyle w:val="af2"/>
          <w:rFonts w:hint="eastAsia"/>
          <w:sz w:val="20"/>
          <w:szCs w:val="20"/>
        </w:rPr>
        <w:t xml:space="preserve">서버는 </w:t>
      </w:r>
      <w:r>
        <w:rPr>
          <w:rStyle w:val="af2"/>
          <w:rFonts w:hint="eastAsia"/>
          <w:sz w:val="20"/>
          <w:szCs w:val="20"/>
        </w:rPr>
        <w:t>글 목록 페이지의 상단에 날씨 정보를 표시한다.</w:t>
      </w:r>
    </w:p>
    <w:p w:rsidR="00286A7F" w:rsidRDefault="00286A7F" w:rsidP="00286A7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5)서버는 날씨 정보를 기반으로 데이터베이스에서 유사한 날씨 정보를 갖는 글 목록을 찾는다.</w:t>
      </w:r>
    </w:p>
    <w:p w:rsidR="00286A7F" w:rsidRPr="00B551CB" w:rsidRDefault="00286A7F" w:rsidP="00286A7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6)서버는 글 목록 페이지의 리스트에 찾은 글 목록을 표시한다.</w:t>
      </w:r>
    </w:p>
    <w:p w:rsidR="00286A7F" w:rsidRDefault="00286A7F" w:rsidP="00286A7F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286A7F" w:rsidRPr="0060431C" w:rsidRDefault="00286A7F" w:rsidP="00286A7F">
      <w:pPr>
        <w:pStyle w:val="a3"/>
        <w:spacing w:after="180"/>
        <w:ind w:leftChars="0" w:left="1600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4-1) 사용자가 </w:t>
      </w:r>
      <w:proofErr w:type="spellStart"/>
      <w:r>
        <w:rPr>
          <w:rFonts w:ascii="맑은 고딕" w:eastAsia="맑은 고딕" w:hAnsi="맑은 고딕" w:hint="eastAsia"/>
          <w:szCs w:val="18"/>
        </w:rPr>
        <w:t>새로고침</w:t>
      </w:r>
      <w:proofErr w:type="spellEnd"/>
      <w:r>
        <w:rPr>
          <w:rFonts w:ascii="맑은 고딕" w:eastAsia="맑은 고딕" w:hAnsi="맑은 고딕" w:hint="eastAsia"/>
          <w:szCs w:val="18"/>
        </w:rPr>
        <w:t xml:space="preserve"> 버튼을 눌렀을 경우 날씨 정보를 새로 받아온 후 4 ~ 6을 다시 반복한다.</w:t>
      </w:r>
    </w:p>
    <w:p w:rsidR="00FE2370" w:rsidRDefault="007548FB" w:rsidP="007548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</w:t>
      </w:r>
      <w:r w:rsidR="00286A7F">
        <w:rPr>
          <w:rFonts w:hint="eastAsia"/>
        </w:rPr>
        <w:t>Post Conditions</w:t>
      </w:r>
    </w:p>
    <w:p w:rsidR="00FE2370" w:rsidRDefault="00FE2370" w:rsidP="009F529A">
      <w:pPr>
        <w:pStyle w:val="2"/>
        <w:numPr>
          <w:ilvl w:val="0"/>
          <w:numId w:val="0"/>
        </w:numPr>
        <w:spacing w:before="360" w:after="360"/>
      </w:pPr>
      <w:r>
        <w:br w:type="page"/>
      </w:r>
      <w:proofErr w:type="gramStart"/>
      <w:r w:rsidR="009F529A">
        <w:rPr>
          <w:rFonts w:hint="eastAsia"/>
        </w:rPr>
        <w:lastRenderedPageBreak/>
        <w:t xml:space="preserve">3.3  </w:t>
      </w:r>
      <w:r>
        <w:rPr>
          <w:rFonts w:hint="eastAsia"/>
        </w:rPr>
        <w:t>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하기</w:t>
      </w:r>
    </w:p>
    <w:p w:rsidR="00FE2370" w:rsidRDefault="009F529A" w:rsidP="009F529A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</w:t>
      </w:r>
      <w:r w:rsidR="00FE2370">
        <w:rPr>
          <w:rFonts w:hint="eastAsia"/>
        </w:rPr>
        <w:t>Actor</w:t>
      </w:r>
    </w:p>
    <w:p w:rsidR="00FE2370" w:rsidRPr="0060431C" w:rsidRDefault="00FE2370" w:rsidP="00FE2370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FE2370" w:rsidRDefault="009F529A" w:rsidP="009F529A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</w:t>
      </w:r>
      <w:r w:rsidR="00FE2370">
        <w:rPr>
          <w:rFonts w:hint="eastAsia"/>
        </w:rPr>
        <w:t>Pre-Conditions</w:t>
      </w:r>
    </w:p>
    <w:p w:rsidR="00FE2370" w:rsidRDefault="00FE2370" w:rsidP="00FE2370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FE2370" w:rsidRDefault="00FE2370" w:rsidP="00FE2370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FE2370" w:rsidRDefault="00FE2370" w:rsidP="00FE2370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유저이다</w:t>
      </w:r>
      <w:r>
        <w:rPr>
          <w:rFonts w:hint="eastAsia"/>
        </w:rPr>
        <w:t>.</w:t>
      </w:r>
    </w:p>
    <w:p w:rsidR="00FE2370" w:rsidRDefault="009F529A" w:rsidP="009F529A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</w:t>
      </w:r>
      <w:r w:rsidR="00FE2370">
        <w:rPr>
          <w:rFonts w:hint="eastAsia"/>
        </w:rPr>
        <w:t>Flow of Events</w:t>
      </w:r>
    </w:p>
    <w:p w:rsidR="00FE2370" w:rsidRPr="00292EC9" w:rsidRDefault="00FE2370" w:rsidP="00FE2370">
      <w:pPr>
        <w:pStyle w:val="4"/>
        <w:spacing w:before="180"/>
        <w:ind w:left="1200"/>
        <w:rPr>
          <w:rStyle w:val="af2"/>
          <w:sz w:val="20"/>
          <w:szCs w:val="20"/>
        </w:rPr>
      </w:pPr>
      <w:r>
        <w:rPr>
          <w:rFonts w:hint="eastAsia"/>
        </w:rPr>
        <w:t>Typical</w:t>
      </w:r>
      <w:r w:rsidRPr="007679A3">
        <w:t xml:space="preserve"> Flow</w:t>
      </w:r>
    </w:p>
    <w:p w:rsidR="00FE2370" w:rsidRPr="00E70A99" w:rsidRDefault="009F529A" w:rsidP="00FE2370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1</w:t>
      </w:r>
      <w:r w:rsidR="00FE2370">
        <w:rPr>
          <w:rStyle w:val="af2"/>
          <w:rFonts w:hint="eastAsia"/>
          <w:sz w:val="20"/>
          <w:szCs w:val="20"/>
        </w:rPr>
        <w:t xml:space="preserve">)사용자가 글 내용 상단에 있는 </w:t>
      </w:r>
      <w:r w:rsidR="00FE2370" w:rsidRPr="00E70A99">
        <w:rPr>
          <w:rStyle w:val="af2"/>
          <w:rFonts w:hint="eastAsia"/>
          <w:sz w:val="20"/>
          <w:szCs w:val="20"/>
        </w:rPr>
        <w:t>♡</w:t>
      </w:r>
      <w:r w:rsidR="00FE2370">
        <w:rPr>
          <w:rStyle w:val="af2"/>
          <w:rFonts w:hint="eastAsia"/>
          <w:sz w:val="20"/>
          <w:szCs w:val="20"/>
        </w:rPr>
        <w:t xml:space="preserve"> 버튼을 누르면 </w:t>
      </w:r>
      <w:r w:rsidR="00FE2370" w:rsidRPr="00E70A99">
        <w:rPr>
          <w:rStyle w:val="af2"/>
          <w:rFonts w:hint="eastAsia"/>
          <w:sz w:val="20"/>
          <w:szCs w:val="20"/>
        </w:rPr>
        <w:t>♥</w:t>
      </w:r>
      <w:r w:rsidR="00FE2370">
        <w:rPr>
          <w:rStyle w:val="af2"/>
          <w:rFonts w:hint="eastAsia"/>
          <w:sz w:val="20"/>
          <w:szCs w:val="20"/>
        </w:rPr>
        <w:t xml:space="preserve"> 버튼으로 변한다</w:t>
      </w:r>
    </w:p>
    <w:p w:rsidR="00FE2370" w:rsidRDefault="009F529A" w:rsidP="00FE2370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</w:t>
      </w:r>
      <w:r w:rsidR="00FE2370">
        <w:rPr>
          <w:rStyle w:val="af2"/>
          <w:rFonts w:hint="eastAsia"/>
          <w:sz w:val="20"/>
          <w:szCs w:val="20"/>
        </w:rPr>
        <w:t>)</w:t>
      </w:r>
      <w:r w:rsidR="00FE2370" w:rsidRPr="00292EC9">
        <w:rPr>
          <w:rStyle w:val="af2"/>
          <w:rFonts w:hint="eastAsia"/>
          <w:sz w:val="20"/>
          <w:szCs w:val="20"/>
        </w:rPr>
        <w:t xml:space="preserve">서버는 </w:t>
      </w:r>
      <w:r w:rsidR="00FE2370">
        <w:rPr>
          <w:rStyle w:val="af2"/>
          <w:rFonts w:hint="eastAsia"/>
          <w:sz w:val="20"/>
          <w:szCs w:val="20"/>
        </w:rPr>
        <w:t>사용자의 찜 목록 데이터베이스에 해당 글을 추가한다.</w:t>
      </w:r>
    </w:p>
    <w:p w:rsidR="00FE2370" w:rsidRDefault="00FE2370" w:rsidP="00FE2370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FE2370" w:rsidRPr="00F73B4E" w:rsidRDefault="009F529A" w:rsidP="00FE2370">
      <w:pPr>
        <w:pStyle w:val="a3"/>
        <w:spacing w:after="180"/>
        <w:ind w:leftChars="0" w:left="1600"/>
        <w:rPr>
          <w:szCs w:val="20"/>
        </w:rPr>
      </w:pPr>
      <w:r>
        <w:rPr>
          <w:rFonts w:ascii="맑은 고딕" w:eastAsia="맑은 고딕" w:hAnsi="맑은 고딕" w:hint="eastAsia"/>
          <w:szCs w:val="18"/>
        </w:rPr>
        <w:t>1</w:t>
      </w:r>
      <w:r w:rsidR="00FE2370">
        <w:rPr>
          <w:rFonts w:ascii="맑은 고딕" w:eastAsia="맑은 고딕" w:hAnsi="맑은 고딕" w:hint="eastAsia"/>
          <w:szCs w:val="18"/>
        </w:rPr>
        <w:t xml:space="preserve">-1) 사용자가 </w:t>
      </w:r>
      <w:r w:rsidR="00FE2370" w:rsidRPr="00E70A99">
        <w:rPr>
          <w:rStyle w:val="af2"/>
          <w:rFonts w:hint="eastAsia"/>
          <w:sz w:val="20"/>
          <w:szCs w:val="20"/>
        </w:rPr>
        <w:t>♥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버튼을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다시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누를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경우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 w:rsidRPr="00E70A99">
        <w:rPr>
          <w:rStyle w:val="af2"/>
          <w:rFonts w:hint="eastAsia"/>
          <w:sz w:val="20"/>
          <w:szCs w:val="20"/>
        </w:rPr>
        <w:t>♡</w:t>
      </w:r>
      <w:r w:rsidR="00FE2370">
        <w:rPr>
          <w:rStyle w:val="af2"/>
          <w:rFonts w:hint="eastAsia"/>
          <w:sz w:val="20"/>
          <w:szCs w:val="20"/>
        </w:rPr>
        <w:t>버튼으로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변하고</w:t>
      </w:r>
      <w:r w:rsidR="00FE2370">
        <w:rPr>
          <w:rStyle w:val="af2"/>
          <w:rFonts w:hint="eastAsia"/>
          <w:sz w:val="20"/>
          <w:szCs w:val="20"/>
        </w:rPr>
        <w:t xml:space="preserve">, </w:t>
      </w:r>
      <w:r w:rsidR="00FE2370">
        <w:rPr>
          <w:rStyle w:val="af2"/>
          <w:rFonts w:hint="eastAsia"/>
          <w:sz w:val="20"/>
          <w:szCs w:val="20"/>
        </w:rPr>
        <w:t>찜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목록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데이터베이스에서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해당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글을</w:t>
      </w:r>
      <w:r w:rsidR="00FE2370">
        <w:rPr>
          <w:rStyle w:val="af2"/>
          <w:rFonts w:hint="eastAsia"/>
          <w:sz w:val="20"/>
          <w:szCs w:val="20"/>
        </w:rPr>
        <w:t xml:space="preserve"> </w:t>
      </w:r>
      <w:r w:rsidR="00FE2370">
        <w:rPr>
          <w:rStyle w:val="af2"/>
          <w:rFonts w:hint="eastAsia"/>
          <w:sz w:val="20"/>
          <w:szCs w:val="20"/>
        </w:rPr>
        <w:t>지운다</w:t>
      </w:r>
      <w:r w:rsidR="00FE2370">
        <w:rPr>
          <w:rStyle w:val="af2"/>
          <w:rFonts w:hint="eastAsia"/>
          <w:sz w:val="20"/>
          <w:szCs w:val="20"/>
        </w:rPr>
        <w:t>.</w:t>
      </w:r>
    </w:p>
    <w:p w:rsidR="00FE2370" w:rsidRDefault="009F529A" w:rsidP="009F529A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</w:t>
      </w:r>
      <w:r w:rsidR="00FE2370">
        <w:rPr>
          <w:rFonts w:hint="eastAsia"/>
        </w:rPr>
        <w:t>Post Conditions</w:t>
      </w:r>
    </w:p>
    <w:p w:rsidR="00286A7F" w:rsidRDefault="00286A7F" w:rsidP="00FE2370"/>
    <w:p w:rsidR="00286A7F" w:rsidRDefault="00286A7F" w:rsidP="00286A7F"/>
    <w:p w:rsidR="00286A7F" w:rsidRPr="00120B07" w:rsidRDefault="00286A7F" w:rsidP="00286A7F"/>
    <w:p w:rsidR="00286A7F" w:rsidRDefault="00286A7F" w:rsidP="00286A7F">
      <w:pPr>
        <w:wordWrap/>
        <w:adjustRightInd w:val="0"/>
        <w:jc w:val="left"/>
        <w:rPr>
          <w:sz w:val="28"/>
        </w:rPr>
      </w:pPr>
    </w:p>
    <w:p w:rsidR="00286A7F" w:rsidRDefault="00286A7F" w:rsidP="00286A7F">
      <w:pPr>
        <w:wordWrap/>
        <w:adjustRightInd w:val="0"/>
        <w:jc w:val="left"/>
        <w:rPr>
          <w:sz w:val="28"/>
        </w:rPr>
      </w:pPr>
    </w:p>
    <w:p w:rsidR="00286A7F" w:rsidRDefault="00286A7F" w:rsidP="00286A7F">
      <w:pPr>
        <w:wordWrap/>
        <w:adjustRightInd w:val="0"/>
        <w:jc w:val="left"/>
        <w:rPr>
          <w:sz w:val="28"/>
        </w:rPr>
      </w:pPr>
    </w:p>
    <w:p w:rsidR="00C25FFB" w:rsidRDefault="00C25FFB" w:rsidP="00C25FFB">
      <w:pPr>
        <w:pStyle w:val="2"/>
        <w:numPr>
          <w:ilvl w:val="0"/>
          <w:numId w:val="0"/>
        </w:numPr>
        <w:spacing w:before="360" w:after="360"/>
      </w:pPr>
      <w:r>
        <w:rPr>
          <w:sz w:val="28"/>
        </w:rPr>
        <w:br w:type="page"/>
      </w:r>
      <w:proofErr w:type="gramStart"/>
      <w:r>
        <w:rPr>
          <w:rFonts w:hint="eastAsia"/>
        </w:rPr>
        <w:lastRenderedPageBreak/>
        <w:t xml:space="preserve">3.4  </w:t>
      </w:r>
      <w:r>
        <w:rPr>
          <w:rFonts w:hint="eastAsia"/>
        </w:rPr>
        <w:t>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C25FFB" w:rsidRPr="0060431C" w:rsidRDefault="00C25FFB" w:rsidP="00C25FFB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C25FFB" w:rsidRDefault="00C25FFB" w:rsidP="00C25FFB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C25FFB" w:rsidRDefault="00C25FFB" w:rsidP="002B00EC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 w:rsidR="002B00EC">
        <w:rPr>
          <w:rFonts w:hint="eastAsia"/>
        </w:rPr>
        <w:t>더보기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C25FFB" w:rsidRPr="00292EC9" w:rsidRDefault="00C25FFB" w:rsidP="00C25FFB">
      <w:pPr>
        <w:pStyle w:val="4"/>
        <w:spacing w:before="180"/>
        <w:ind w:left="1200"/>
        <w:rPr>
          <w:rStyle w:val="af2"/>
          <w:sz w:val="20"/>
          <w:szCs w:val="20"/>
        </w:rPr>
      </w:pPr>
      <w:r>
        <w:rPr>
          <w:rFonts w:hint="eastAsia"/>
        </w:rPr>
        <w:t>Typical</w:t>
      </w:r>
      <w:r w:rsidRPr="007679A3">
        <w:t xml:space="preserve"> Flow</w:t>
      </w:r>
    </w:p>
    <w:p w:rsidR="00C25FFB" w:rsidRPr="00E70A99" w:rsidRDefault="00C25FFB" w:rsidP="00C25FFB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1)사용자가 </w:t>
      </w:r>
      <w:r w:rsidR="002B00EC">
        <w:rPr>
          <w:rStyle w:val="af2"/>
          <w:rFonts w:hint="eastAsia"/>
          <w:sz w:val="20"/>
          <w:szCs w:val="20"/>
        </w:rPr>
        <w:t>내가 쓴 글 메뉴를 누른다</w:t>
      </w:r>
    </w:p>
    <w:p w:rsidR="00C25FFB" w:rsidRDefault="00C25FFB" w:rsidP="00C25FFB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</w:t>
      </w:r>
      <w:r w:rsidRPr="00292EC9">
        <w:rPr>
          <w:rStyle w:val="af2"/>
          <w:rFonts w:hint="eastAsia"/>
          <w:sz w:val="20"/>
          <w:szCs w:val="20"/>
        </w:rPr>
        <w:t xml:space="preserve">서버는 </w:t>
      </w:r>
      <w:r w:rsidR="002B00EC">
        <w:rPr>
          <w:rStyle w:val="af2"/>
          <w:rFonts w:hint="eastAsia"/>
          <w:sz w:val="20"/>
          <w:szCs w:val="20"/>
        </w:rPr>
        <w:t>사용자가 작성한 글 목록을 db에서 가져온다</w:t>
      </w:r>
    </w:p>
    <w:p w:rsidR="002B00EC" w:rsidRDefault="002B00EC" w:rsidP="00C25FFB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3)서버는 목록을 사용자에게 리스트로 보여준다</w:t>
      </w:r>
    </w:p>
    <w:p w:rsidR="002B00EC" w:rsidRDefault="002B00EC" w:rsidP="00C25FFB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4)사용자는 삭제하고 싶은 글을 선택하여 오랫동안 누르고 있는다</w:t>
      </w:r>
    </w:p>
    <w:p w:rsidR="002B00EC" w:rsidRDefault="002B00EC" w:rsidP="00C25FFB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5)삭제 메뉴가 뜨고 사용자는 삭제를 누른다</w:t>
      </w:r>
    </w:p>
    <w:p w:rsidR="002B00EC" w:rsidRDefault="002B00EC" w:rsidP="00C25FFB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6)db에서 해당 글이 삭제 된다.</w:t>
      </w:r>
    </w:p>
    <w:p w:rsidR="00C25FFB" w:rsidRDefault="00C25FFB" w:rsidP="00C25FFB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C25FFB" w:rsidRDefault="00C25FFB" w:rsidP="00C25FFB">
      <w:pPr>
        <w:pStyle w:val="2"/>
        <w:numPr>
          <w:ilvl w:val="0"/>
          <w:numId w:val="0"/>
        </w:numPr>
        <w:spacing w:before="360" w:after="360"/>
      </w:pPr>
      <w:r>
        <w:rPr>
          <w:sz w:val="28"/>
        </w:rPr>
        <w:br w:type="page"/>
      </w:r>
      <w:proofErr w:type="gramStart"/>
      <w:r>
        <w:rPr>
          <w:rFonts w:hint="eastAsia"/>
        </w:rPr>
        <w:lastRenderedPageBreak/>
        <w:t xml:space="preserve">3.5  </w:t>
      </w:r>
      <w:r>
        <w:rPr>
          <w:rFonts w:hint="eastAsia"/>
        </w:rPr>
        <w:t>도움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됐어요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C25FFB" w:rsidRPr="0060431C" w:rsidRDefault="00C25FFB" w:rsidP="00C25FFB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C25FFB" w:rsidRDefault="00C25FFB" w:rsidP="00C25FFB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C25FFB" w:rsidRDefault="00C25FFB" w:rsidP="00C25FFB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C25FFB" w:rsidRDefault="00C25FFB" w:rsidP="00C25FFB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유저이다</w:t>
      </w:r>
      <w:r>
        <w:rPr>
          <w:rFonts w:hint="eastAsia"/>
        </w:rPr>
        <w:t>.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C25FFB" w:rsidRPr="00292EC9" w:rsidRDefault="00C25FFB" w:rsidP="00C25FFB">
      <w:pPr>
        <w:pStyle w:val="4"/>
        <w:spacing w:before="180"/>
        <w:ind w:left="1200"/>
        <w:rPr>
          <w:rStyle w:val="af2"/>
          <w:sz w:val="20"/>
          <w:szCs w:val="20"/>
        </w:rPr>
      </w:pPr>
      <w:r>
        <w:rPr>
          <w:rFonts w:hint="eastAsia"/>
        </w:rPr>
        <w:t>Typical</w:t>
      </w:r>
      <w:r w:rsidRPr="007679A3">
        <w:t xml:space="preserve"> Flow</w:t>
      </w:r>
    </w:p>
    <w:p w:rsidR="002B00EC" w:rsidRDefault="00C25FFB" w:rsidP="00C25FFB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1)사용자가 글 내용</w:t>
      </w:r>
      <w:r w:rsidR="002B00EC">
        <w:rPr>
          <w:rStyle w:val="af2"/>
          <w:rFonts w:hint="eastAsia"/>
          <w:sz w:val="20"/>
          <w:szCs w:val="20"/>
        </w:rPr>
        <w:t xml:space="preserve"> 하단에 있는 도움 </w:t>
      </w:r>
      <w:proofErr w:type="spellStart"/>
      <w:r w:rsidR="002B00EC">
        <w:rPr>
          <w:rStyle w:val="af2"/>
          <w:rFonts w:hint="eastAsia"/>
          <w:sz w:val="20"/>
          <w:szCs w:val="20"/>
        </w:rPr>
        <w:t>됐어요를</w:t>
      </w:r>
      <w:proofErr w:type="spellEnd"/>
      <w:r w:rsidR="002B00EC">
        <w:rPr>
          <w:rStyle w:val="af2"/>
          <w:rFonts w:hint="eastAsia"/>
          <w:sz w:val="20"/>
          <w:szCs w:val="20"/>
        </w:rPr>
        <w:t xml:space="preserve"> 누른다</w:t>
      </w:r>
    </w:p>
    <w:p w:rsidR="00C25FFB" w:rsidRDefault="00C25FFB" w:rsidP="00C25FFB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</w:t>
      </w:r>
      <w:r w:rsidRPr="00292EC9">
        <w:rPr>
          <w:rStyle w:val="af2"/>
          <w:rFonts w:hint="eastAsia"/>
          <w:sz w:val="20"/>
          <w:szCs w:val="20"/>
        </w:rPr>
        <w:t xml:space="preserve">서버는 </w:t>
      </w:r>
      <w:r w:rsidR="002B00EC">
        <w:rPr>
          <w:rStyle w:val="af2"/>
          <w:rFonts w:hint="eastAsia"/>
          <w:sz w:val="20"/>
          <w:szCs w:val="20"/>
        </w:rPr>
        <w:t xml:space="preserve">해당 글의 도움 </w:t>
      </w:r>
      <w:proofErr w:type="spellStart"/>
      <w:r w:rsidR="002B00EC">
        <w:rPr>
          <w:rStyle w:val="af2"/>
          <w:rFonts w:hint="eastAsia"/>
          <w:sz w:val="20"/>
          <w:szCs w:val="20"/>
        </w:rPr>
        <w:t>됐어요의</w:t>
      </w:r>
      <w:proofErr w:type="spellEnd"/>
      <w:r w:rsidR="002B00EC">
        <w:rPr>
          <w:rStyle w:val="af2"/>
          <w:rFonts w:hint="eastAsia"/>
          <w:sz w:val="20"/>
          <w:szCs w:val="20"/>
        </w:rPr>
        <w:t xml:space="preserve"> 수를 올린다</w:t>
      </w:r>
      <w:r>
        <w:rPr>
          <w:rStyle w:val="af2"/>
          <w:rFonts w:hint="eastAsia"/>
          <w:sz w:val="20"/>
          <w:szCs w:val="20"/>
        </w:rPr>
        <w:t>.</w:t>
      </w:r>
    </w:p>
    <w:p w:rsidR="00C25FFB" w:rsidRDefault="00C25FFB" w:rsidP="00C25FFB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C25FFB" w:rsidRPr="00F73B4E" w:rsidRDefault="00C25FFB" w:rsidP="00C25FFB">
      <w:pPr>
        <w:pStyle w:val="a3"/>
        <w:spacing w:after="180"/>
        <w:ind w:leftChars="0" w:left="1600"/>
        <w:rPr>
          <w:szCs w:val="20"/>
        </w:rPr>
      </w:pPr>
      <w:r>
        <w:rPr>
          <w:rFonts w:ascii="맑은 고딕" w:eastAsia="맑은 고딕" w:hAnsi="맑은 고딕" w:hint="eastAsia"/>
          <w:szCs w:val="18"/>
        </w:rPr>
        <w:t xml:space="preserve">1-1) 사용자가 </w:t>
      </w:r>
      <w:r w:rsidR="002B00EC">
        <w:rPr>
          <w:rStyle w:val="af2"/>
          <w:rFonts w:hint="eastAsia"/>
          <w:sz w:val="20"/>
          <w:szCs w:val="20"/>
        </w:rPr>
        <w:t>도움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됐어요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버튼을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다시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누를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경우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서버는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해당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글의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도움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됐어요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수를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다시</w:t>
      </w:r>
      <w:r w:rsidR="002B00EC">
        <w:rPr>
          <w:rStyle w:val="af2"/>
          <w:rFonts w:hint="eastAsia"/>
          <w:sz w:val="20"/>
          <w:szCs w:val="20"/>
        </w:rPr>
        <w:t xml:space="preserve"> </w:t>
      </w:r>
      <w:r w:rsidR="002B00EC">
        <w:rPr>
          <w:rStyle w:val="af2"/>
          <w:rFonts w:hint="eastAsia"/>
          <w:sz w:val="20"/>
          <w:szCs w:val="20"/>
        </w:rPr>
        <w:t>줄인다</w:t>
      </w:r>
      <w:r w:rsidR="002B00EC">
        <w:rPr>
          <w:rStyle w:val="af2"/>
          <w:rFonts w:hint="eastAsia"/>
          <w:sz w:val="20"/>
          <w:szCs w:val="20"/>
        </w:rPr>
        <w:t>.</w:t>
      </w:r>
    </w:p>
    <w:p w:rsidR="00C25FFB" w:rsidRDefault="00C25FFB" w:rsidP="00C25FFB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874E7D" w:rsidRDefault="00874E7D" w:rsidP="00874E7D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3.6 </w:t>
      </w:r>
      <w:r>
        <w:rPr>
          <w:rFonts w:hint="eastAsia"/>
        </w:rPr>
        <w:t>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:rsidR="00874E7D" w:rsidRDefault="00874E7D" w:rsidP="00874E7D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874E7D" w:rsidRPr="0060431C" w:rsidRDefault="00874E7D" w:rsidP="00874E7D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874E7D" w:rsidRDefault="00874E7D" w:rsidP="00874E7D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874E7D" w:rsidRDefault="00874E7D" w:rsidP="00874E7D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874E7D" w:rsidRDefault="00874E7D" w:rsidP="00874E7D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874E7D" w:rsidRPr="007679A3" w:rsidRDefault="00874E7D" w:rsidP="00874E7D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874E7D" w:rsidRPr="00292EC9" w:rsidRDefault="00874E7D" w:rsidP="00874E7D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옷 버튼을 누른다.</w:t>
      </w:r>
    </w:p>
    <w:p w:rsidR="00874E7D" w:rsidRPr="00292EC9" w:rsidRDefault="00874E7D" w:rsidP="00874E7D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2)서버는 </w:t>
      </w:r>
      <w:proofErr w:type="spellStart"/>
      <w:r>
        <w:rPr>
          <w:rStyle w:val="af2"/>
          <w:rFonts w:hint="eastAsia"/>
          <w:sz w:val="20"/>
          <w:szCs w:val="20"/>
        </w:rPr>
        <w:t>찜한</w:t>
      </w:r>
      <w:proofErr w:type="spellEnd"/>
      <w:r>
        <w:rPr>
          <w:rStyle w:val="af2"/>
          <w:rFonts w:hint="eastAsia"/>
          <w:sz w:val="20"/>
          <w:szCs w:val="20"/>
        </w:rPr>
        <w:t xml:space="preserve"> 옷 페이지를 불러온다.</w:t>
      </w:r>
    </w:p>
    <w:p w:rsidR="00874E7D" w:rsidRDefault="00874E7D" w:rsidP="00874E7D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3)서버는 데이터베이스에서 사용자의 </w:t>
      </w:r>
      <w:proofErr w:type="spellStart"/>
      <w:r>
        <w:rPr>
          <w:rStyle w:val="af2"/>
          <w:rFonts w:hint="eastAsia"/>
          <w:sz w:val="20"/>
          <w:szCs w:val="20"/>
        </w:rPr>
        <w:t>찜한</w:t>
      </w:r>
      <w:proofErr w:type="spellEnd"/>
      <w:r>
        <w:rPr>
          <w:rStyle w:val="af2"/>
          <w:rFonts w:hint="eastAsia"/>
          <w:sz w:val="20"/>
          <w:szCs w:val="20"/>
        </w:rPr>
        <w:t xml:space="preserve"> 옷 리스트를 불러와 페이지에 표시한다.</w:t>
      </w:r>
    </w:p>
    <w:p w:rsidR="00874E7D" w:rsidRDefault="00874E7D" w:rsidP="00874E7D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874E7D" w:rsidRDefault="00874E7D" w:rsidP="00874E7D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AB2C9E" w:rsidRDefault="00AB2C9E" w:rsidP="00AB2C9E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3.7 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:rsidR="00AB2C9E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</w:t>
      </w:r>
      <w:r w:rsidR="00AB2C9E">
        <w:rPr>
          <w:rFonts w:hint="eastAsia"/>
        </w:rPr>
        <w:t>Actor</w:t>
      </w:r>
    </w:p>
    <w:p w:rsidR="00AB2C9E" w:rsidRPr="0060431C" w:rsidRDefault="00AB2C9E" w:rsidP="00AB2C9E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AB2C9E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</w:t>
      </w:r>
      <w:r w:rsidR="00AB2C9E">
        <w:rPr>
          <w:rFonts w:hint="eastAsia"/>
        </w:rPr>
        <w:t>Pre-Conditions</w:t>
      </w:r>
    </w:p>
    <w:p w:rsidR="00AB2C9E" w:rsidRDefault="00AB2C9E" w:rsidP="00AB2C9E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AB2C9E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</w:t>
      </w:r>
      <w:r w:rsidR="00AB2C9E">
        <w:rPr>
          <w:rFonts w:hint="eastAsia"/>
        </w:rPr>
        <w:t>Flow of Events</w:t>
      </w:r>
    </w:p>
    <w:p w:rsidR="00AB2C9E" w:rsidRPr="007679A3" w:rsidRDefault="00AB2C9E" w:rsidP="00AB2C9E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AB2C9E" w:rsidRPr="00292EC9" w:rsidRDefault="00AB2C9E" w:rsidP="00AB2C9E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>가 글 쓰기 버튼을 누른다.</w:t>
      </w:r>
    </w:p>
    <w:p w:rsidR="00AB2C9E" w:rsidRPr="00292EC9" w:rsidRDefault="00AB2C9E" w:rsidP="00AB2C9E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2)서버는 사용자의 위치 정보를 받아온다.</w:t>
      </w:r>
    </w:p>
    <w:p w:rsidR="00AB2C9E" w:rsidRPr="00292EC9" w:rsidRDefault="00AB2C9E" w:rsidP="00AB2C9E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3)서버는 날씨 </w:t>
      </w:r>
      <w:proofErr w:type="spellStart"/>
      <w:r>
        <w:rPr>
          <w:rStyle w:val="af2"/>
          <w:rFonts w:hint="eastAsia"/>
          <w:sz w:val="20"/>
          <w:szCs w:val="20"/>
        </w:rPr>
        <w:t>api를</w:t>
      </w:r>
      <w:proofErr w:type="spellEnd"/>
      <w:r>
        <w:rPr>
          <w:rStyle w:val="af2"/>
          <w:rFonts w:hint="eastAsia"/>
          <w:sz w:val="20"/>
          <w:szCs w:val="20"/>
        </w:rPr>
        <w:t xml:space="preserve"> 사용하여 위치 정보를 기반으로 날씨를 받아온다.</w:t>
      </w:r>
    </w:p>
    <w:p w:rsidR="00AB2C9E" w:rsidRDefault="00AB2C9E" w:rsidP="00AB2C9E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4)</w:t>
      </w:r>
      <w:r w:rsidRPr="00292EC9">
        <w:rPr>
          <w:rStyle w:val="af2"/>
          <w:rFonts w:hint="eastAsia"/>
          <w:sz w:val="20"/>
          <w:szCs w:val="20"/>
        </w:rPr>
        <w:t xml:space="preserve">서버는 </w:t>
      </w:r>
      <w:r>
        <w:rPr>
          <w:rStyle w:val="af2"/>
          <w:rFonts w:hint="eastAsia"/>
          <w:sz w:val="20"/>
          <w:szCs w:val="20"/>
        </w:rPr>
        <w:t>글쓰기 화면의 상단에 날씨 정보를 표시한다.</w:t>
      </w:r>
    </w:p>
    <w:p w:rsidR="00AB2C9E" w:rsidRDefault="00AB2C9E" w:rsidP="00AB2C9E">
      <w:pPr>
        <w:pStyle w:val="typicalflow"/>
        <w:ind w:leftChars="792" w:left="1984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사용자는 옷 정보를 텍스트로 작성한다.</w:t>
      </w:r>
    </w:p>
    <w:p w:rsidR="00AB2C9E" w:rsidRDefault="00AB2C9E" w:rsidP="00AB2C9E">
      <w:pPr>
        <w:pStyle w:val="typicalflow"/>
        <w:ind w:leftChars="792" w:left="1984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 xml:space="preserve">사용자는 사진을 </w:t>
      </w:r>
      <w:proofErr w:type="spellStart"/>
      <w:r>
        <w:rPr>
          <w:rStyle w:val="af2"/>
          <w:rFonts w:hint="eastAsia"/>
          <w:sz w:val="20"/>
          <w:szCs w:val="20"/>
        </w:rPr>
        <w:t>업로드한다</w:t>
      </w:r>
      <w:proofErr w:type="spellEnd"/>
      <w:r>
        <w:rPr>
          <w:rStyle w:val="af2"/>
          <w:rFonts w:hint="eastAsia"/>
          <w:sz w:val="20"/>
          <w:szCs w:val="20"/>
        </w:rPr>
        <w:t>.</w:t>
      </w:r>
    </w:p>
    <w:p w:rsidR="00AB2C9E" w:rsidRDefault="00AB2C9E" w:rsidP="00AB2C9E">
      <w:pPr>
        <w:pStyle w:val="typicalflow"/>
        <w:ind w:leftChars="792" w:left="1984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사용자는 날씨에 대한 느낌을 버튼으로 선택한다.</w:t>
      </w:r>
    </w:p>
    <w:p w:rsidR="00AB2C9E" w:rsidRDefault="00AB2C9E" w:rsidP="00AB2C9E">
      <w:pPr>
        <w:pStyle w:val="typicalflow"/>
        <w:ind w:leftChars="792" w:left="1984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사용자가 저장 버튼을 누른다</w:t>
      </w:r>
    </w:p>
    <w:p w:rsidR="00AB2C9E" w:rsidRDefault="00AB2C9E" w:rsidP="00AB2C9E">
      <w:pPr>
        <w:pStyle w:val="typicalflow"/>
        <w:ind w:leftChars="792" w:left="1984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서버는 사용자가 작성한 글을 데이터베이스에 저장한다.</w:t>
      </w:r>
    </w:p>
    <w:p w:rsidR="00AB2C9E" w:rsidRDefault="00AB2C9E" w:rsidP="00AB2C9E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AB2C9E" w:rsidRDefault="00AB2C9E" w:rsidP="00AB2C9E">
      <w:pPr>
        <w:pStyle w:val="a3"/>
        <w:spacing w:after="180"/>
        <w:ind w:leftChars="0" w:left="1600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5-1) 사용자가 글을 작성하다가 취소 버튼을 눌렀을 경우 </w:t>
      </w:r>
      <w:r>
        <w:rPr>
          <w:rFonts w:ascii="맑은 고딕" w:eastAsia="맑은 고딕" w:hAnsi="맑은 고딕"/>
          <w:szCs w:val="18"/>
        </w:rPr>
        <w:t>“</w:t>
      </w:r>
      <w:r>
        <w:rPr>
          <w:rFonts w:ascii="맑은 고딕" w:eastAsia="맑은 고딕" w:hAnsi="맑은 고딕" w:hint="eastAsia"/>
          <w:szCs w:val="18"/>
        </w:rPr>
        <w:t>취소하시겠습니까?</w:t>
      </w:r>
      <w:r>
        <w:rPr>
          <w:rFonts w:ascii="맑은 고딕" w:eastAsia="맑은 고딕" w:hAnsi="맑은 고딕"/>
          <w:szCs w:val="18"/>
        </w:rPr>
        <w:t>”</w:t>
      </w:r>
      <w:r>
        <w:rPr>
          <w:rFonts w:ascii="맑은 고딕" w:eastAsia="맑은 고딕" w:hAnsi="맑은 고딕" w:hint="eastAsia"/>
          <w:szCs w:val="18"/>
        </w:rPr>
        <w:t xml:space="preserve"> 메시지를 출력한다.</w:t>
      </w:r>
    </w:p>
    <w:p w:rsidR="00AB2C9E" w:rsidRPr="0060431C" w:rsidRDefault="00AB2C9E" w:rsidP="00AB2C9E">
      <w:pPr>
        <w:pStyle w:val="a3"/>
        <w:spacing w:after="180"/>
        <w:ind w:leftChars="0" w:left="1600"/>
        <w:rPr>
          <w:rFonts w:ascii="맑은 고딕" w:eastAsia="맑은 고딕" w:hAnsi="맑은 고딕"/>
          <w:szCs w:val="18"/>
        </w:rPr>
      </w:pPr>
      <w:r>
        <w:rPr>
          <w:rFonts w:ascii="맑은 고딕" w:eastAsia="맑은 고딕" w:hAnsi="맑은 고딕" w:hint="eastAsia"/>
          <w:szCs w:val="18"/>
        </w:rPr>
        <w:t xml:space="preserve">5-2) 사용자가 </w:t>
      </w:r>
      <w:r>
        <w:rPr>
          <w:rFonts w:ascii="맑은 고딕" w:eastAsia="맑은 고딕" w:hAnsi="맑은 고딕"/>
          <w:szCs w:val="18"/>
        </w:rPr>
        <w:t>“</w:t>
      </w:r>
      <w:r>
        <w:rPr>
          <w:rFonts w:ascii="맑은 고딕" w:eastAsia="맑은 고딕" w:hAnsi="맑은 고딕" w:hint="eastAsia"/>
          <w:szCs w:val="18"/>
        </w:rPr>
        <w:t>취소하시겠습니까?</w:t>
      </w:r>
      <w:r>
        <w:rPr>
          <w:rFonts w:ascii="맑은 고딕" w:eastAsia="맑은 고딕" w:hAnsi="맑은 고딕"/>
          <w:szCs w:val="18"/>
        </w:rPr>
        <w:t>”</w:t>
      </w:r>
      <w:r>
        <w:rPr>
          <w:rFonts w:ascii="맑은 고딕" w:eastAsia="맑은 고딕" w:hAnsi="맑은 고딕" w:hint="eastAsia"/>
          <w:szCs w:val="18"/>
        </w:rPr>
        <w:t xml:space="preserve"> 메시지의 취소 버튼을 눌렀을 경우 </w:t>
      </w:r>
      <w:proofErr w:type="spellStart"/>
      <w:r>
        <w:rPr>
          <w:rFonts w:ascii="맑은 고딕" w:eastAsia="맑은 고딕" w:hAnsi="맑은 고딕" w:hint="eastAsia"/>
          <w:szCs w:val="18"/>
        </w:rPr>
        <w:t>작성중이던</w:t>
      </w:r>
      <w:proofErr w:type="spellEnd"/>
      <w:r>
        <w:rPr>
          <w:rFonts w:ascii="맑은 고딕" w:eastAsia="맑은 고딕" w:hAnsi="맑은 고딕" w:hint="eastAsia"/>
          <w:szCs w:val="18"/>
        </w:rPr>
        <w:t xml:space="preserve"> 글의 내용을 초기화한다.</w:t>
      </w:r>
    </w:p>
    <w:p w:rsidR="00AB2C9E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</w:t>
      </w:r>
      <w:r w:rsidR="00AB2C9E">
        <w:rPr>
          <w:rFonts w:hint="eastAsia"/>
        </w:rPr>
        <w:t>Post Conditions</w:t>
      </w:r>
    </w:p>
    <w:p w:rsidR="002B00EC" w:rsidRDefault="002B00EC" w:rsidP="002B00EC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3.8 </w:t>
      </w:r>
      <w:r>
        <w:rPr>
          <w:rFonts w:hint="eastAsia"/>
        </w:rPr>
        <w:t>개인설정</w:t>
      </w:r>
    </w:p>
    <w:p w:rsidR="002B00EC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2B00EC" w:rsidRPr="0060431C" w:rsidRDefault="002B00EC" w:rsidP="002B00EC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2B00EC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2B00EC" w:rsidRDefault="002B00EC" w:rsidP="002B00EC">
      <w:pPr>
        <w:pStyle w:val="a3"/>
        <w:spacing w:after="180"/>
        <w:ind w:left="120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2B00EC" w:rsidRDefault="002B00EC" w:rsidP="002B00EC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2B00EC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2B00EC" w:rsidRPr="007679A3" w:rsidRDefault="002B00EC" w:rsidP="002B00EC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2B00EC" w:rsidRPr="00292EC9" w:rsidRDefault="002B00EC" w:rsidP="002B00EC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>가 개인 설정을 누른다</w:t>
      </w:r>
    </w:p>
    <w:p w:rsidR="002B00EC" w:rsidRPr="00292EC9" w:rsidRDefault="002B00EC" w:rsidP="002B00EC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2)서버는 위치정보와 사용자 정보 메뉴를 보여준다</w:t>
      </w:r>
    </w:p>
    <w:p w:rsidR="002B00EC" w:rsidRDefault="002B00EC" w:rsidP="002B00EC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3)사용자가 변경할 정보의 메뉴를 누른다</w:t>
      </w:r>
    </w:p>
    <w:p w:rsidR="002B00EC" w:rsidRDefault="002B00EC" w:rsidP="002B00EC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4)사용자가 내용을 수정한 뒤 저장을 누른다</w:t>
      </w:r>
    </w:p>
    <w:p w:rsidR="002B00EC" w:rsidRDefault="002B00EC" w:rsidP="002B00EC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5)서버는 해당 내용으로 db를 수정한다.</w:t>
      </w:r>
    </w:p>
    <w:p w:rsidR="002B00EC" w:rsidRDefault="002B00EC" w:rsidP="002B00EC">
      <w:pPr>
        <w:pStyle w:val="4"/>
        <w:spacing w:before="180"/>
        <w:ind w:left="1200"/>
        <w:rPr>
          <w:rFonts w:hint="eastAsia"/>
        </w:rPr>
      </w:pPr>
      <w:r>
        <w:rPr>
          <w:rFonts w:hint="eastAsia"/>
        </w:rPr>
        <w:t>Alternative Flow</w:t>
      </w:r>
    </w:p>
    <w:p w:rsidR="002B00EC" w:rsidRPr="002B00EC" w:rsidRDefault="002B00EC" w:rsidP="002B00EC">
      <w:pPr>
        <w:ind w:left="1600"/>
      </w:pPr>
      <w:r>
        <w:rPr>
          <w:rFonts w:hint="eastAsia"/>
        </w:rPr>
        <w:t xml:space="preserve">4-1)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</w:p>
    <w:p w:rsidR="002B00EC" w:rsidRDefault="002B00EC" w:rsidP="002B00EC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D2764F" w:rsidRDefault="00D2764F" w:rsidP="00D2764F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3.9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D2764F" w:rsidRPr="0060431C" w:rsidRDefault="00D2764F" w:rsidP="00D2764F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D2764F" w:rsidRDefault="00D2764F" w:rsidP="00D2764F">
      <w:pPr>
        <w:pStyle w:val="a3"/>
        <w:spacing w:after="180"/>
        <w:ind w:left="120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D2764F" w:rsidRPr="007679A3" w:rsidRDefault="00D2764F" w:rsidP="00D2764F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D2764F" w:rsidRPr="00292EC9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>가 내가 쓴 글 메뉴를 누른다</w:t>
      </w:r>
    </w:p>
    <w:p w:rsidR="00D2764F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2)서버가 db에서 사용자가 쓴 글의 목록을 가져와 리스트로 보여준다.</w:t>
      </w:r>
    </w:p>
    <w:p w:rsidR="00D2764F" w:rsidRDefault="00D2764F" w:rsidP="00D2764F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D2764F" w:rsidRDefault="00D2764F" w:rsidP="00D2764F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3.10 </w:t>
      </w:r>
      <w:r>
        <w:rPr>
          <w:rFonts w:hint="eastAsia"/>
        </w:rPr>
        <w:t>공지사항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D2764F" w:rsidRPr="0060431C" w:rsidRDefault="00D2764F" w:rsidP="00D2764F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D2764F" w:rsidRDefault="00D2764F" w:rsidP="00D2764F">
      <w:pPr>
        <w:pStyle w:val="a3"/>
        <w:spacing w:after="180"/>
        <w:ind w:left="120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D2764F" w:rsidRPr="007679A3" w:rsidRDefault="00D2764F" w:rsidP="00D2764F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D2764F" w:rsidRPr="00292EC9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>가 공지사항 메뉴를 누른다</w:t>
      </w:r>
    </w:p>
    <w:p w:rsidR="00D2764F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2)서버가 db에서 공지사항 목록을 가져와 리스트로 보여준다.</w:t>
      </w:r>
    </w:p>
    <w:p w:rsidR="00D2764F" w:rsidRDefault="00D2764F" w:rsidP="00D2764F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D2764F" w:rsidRDefault="00D2764F" w:rsidP="00D2764F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3.11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D2764F" w:rsidRPr="0060431C" w:rsidRDefault="00D2764F" w:rsidP="00D2764F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D2764F" w:rsidRDefault="00D2764F" w:rsidP="00D2764F">
      <w:pPr>
        <w:pStyle w:val="a3"/>
        <w:spacing w:after="180"/>
        <w:ind w:left="120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D2764F" w:rsidRPr="007679A3" w:rsidRDefault="00D2764F" w:rsidP="00D2764F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D2764F" w:rsidRPr="00292EC9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>가 애플리케이션 정보 확인 메뉴를 누른다</w:t>
      </w:r>
    </w:p>
    <w:p w:rsidR="00D2764F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2)서버가 애플리케이션의 정보를 보여준다.</w:t>
      </w:r>
    </w:p>
    <w:p w:rsidR="00D2764F" w:rsidRDefault="00D2764F" w:rsidP="00D2764F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874E7D" w:rsidRPr="00874E7D" w:rsidRDefault="00874E7D" w:rsidP="00874E7D"/>
    <w:p w:rsidR="00E70A99" w:rsidRDefault="00E70A99" w:rsidP="00D2764F">
      <w:pPr>
        <w:pStyle w:val="2"/>
        <w:numPr>
          <w:ilvl w:val="0"/>
          <w:numId w:val="0"/>
        </w:numPr>
        <w:spacing w:before="360" w:after="360"/>
      </w:pPr>
    </w:p>
    <w:p w:rsidR="00D2764F" w:rsidRDefault="00D2764F" w:rsidP="00D2764F">
      <w:pPr>
        <w:pStyle w:val="2"/>
        <w:numPr>
          <w:ilvl w:val="0"/>
          <w:numId w:val="0"/>
        </w:numPr>
        <w:spacing w:before="360" w:after="360"/>
      </w:pPr>
      <w:r>
        <w:br w:type="page"/>
      </w:r>
      <w:r>
        <w:rPr>
          <w:rFonts w:hint="eastAsia"/>
        </w:rPr>
        <w:lastRenderedPageBreak/>
        <w:t xml:space="preserve">3.12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1..1</w:t>
      </w:r>
      <w:proofErr w:type="gramEnd"/>
      <w:r>
        <w:rPr>
          <w:rFonts w:hint="eastAsia"/>
        </w:rPr>
        <w:t xml:space="preserve">  Actor</w:t>
      </w:r>
    </w:p>
    <w:p w:rsidR="00D2764F" w:rsidRPr="0060431C" w:rsidRDefault="00D2764F" w:rsidP="00D2764F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</w:rPr>
        <w:t>Client(</w:t>
      </w:r>
      <w:proofErr w:type="gramEnd"/>
      <w:r>
        <w:rPr>
          <w:rFonts w:ascii="맑은 고딕" w:eastAsia="맑은 고딕" w:hAnsi="맑은 고딕" w:hint="eastAsia"/>
        </w:rPr>
        <w:t>Initiator)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1..2</w:t>
      </w:r>
      <w:proofErr w:type="gramEnd"/>
      <w:r>
        <w:rPr>
          <w:rFonts w:hint="eastAsia"/>
        </w:rPr>
        <w:t xml:space="preserve">  Pre-Conditions</w:t>
      </w:r>
    </w:p>
    <w:p w:rsidR="00D2764F" w:rsidRDefault="00D2764F" w:rsidP="00D2764F">
      <w:pPr>
        <w:pStyle w:val="a3"/>
        <w:spacing w:after="180"/>
        <w:ind w:left="1200"/>
      </w:pPr>
      <w:r>
        <w:rPr>
          <w:rFonts w:hint="eastAsia"/>
        </w:rPr>
        <w:t>-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1..3</w:t>
      </w:r>
      <w:proofErr w:type="gramEnd"/>
      <w:r>
        <w:rPr>
          <w:rFonts w:hint="eastAsia"/>
        </w:rPr>
        <w:t xml:space="preserve">  Flow of Events</w:t>
      </w:r>
    </w:p>
    <w:p w:rsidR="00D2764F" w:rsidRPr="007679A3" w:rsidRDefault="00D2764F" w:rsidP="00D2764F">
      <w:pPr>
        <w:pStyle w:val="4"/>
        <w:spacing w:before="180"/>
        <w:ind w:left="1200"/>
      </w:pPr>
      <w:r>
        <w:rPr>
          <w:rFonts w:hint="eastAsia"/>
        </w:rPr>
        <w:t>Typical</w:t>
      </w:r>
      <w:r w:rsidRPr="007679A3">
        <w:t xml:space="preserve"> Flow</w:t>
      </w:r>
    </w:p>
    <w:p w:rsidR="00D2764F" w:rsidRPr="00292EC9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Fonts w:hint="eastAsia"/>
        </w:rPr>
        <w:t>1)</w:t>
      </w:r>
      <w:r w:rsidRPr="00292EC9">
        <w:rPr>
          <w:rFonts w:hint="eastAsia"/>
        </w:rPr>
        <w:t>사용자</w:t>
      </w:r>
      <w:r>
        <w:rPr>
          <w:rFonts w:hint="eastAsia"/>
        </w:rPr>
        <w:t xml:space="preserve">가 목록 혹은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옷 페이지에 들어간다.</w:t>
      </w:r>
    </w:p>
    <w:p w:rsidR="00D2764F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2)서버가 db에서 해당하는 목록을 리스트로 보여준다.</w:t>
      </w:r>
    </w:p>
    <w:p w:rsidR="00D2764F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rFonts w:hint="eastAsia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3) 사용자가 리스트 안에서 하나를 누른다</w:t>
      </w:r>
    </w:p>
    <w:p w:rsidR="00D2764F" w:rsidRDefault="00D2764F" w:rsidP="00D2764F">
      <w:pPr>
        <w:pStyle w:val="typicalflow"/>
        <w:numPr>
          <w:ilvl w:val="0"/>
          <w:numId w:val="0"/>
        </w:numPr>
        <w:ind w:left="1600"/>
        <w:rPr>
          <w:rStyle w:val="af2"/>
          <w:sz w:val="20"/>
          <w:szCs w:val="20"/>
        </w:rPr>
      </w:pPr>
      <w:r>
        <w:rPr>
          <w:rStyle w:val="af2"/>
          <w:rFonts w:hint="eastAsia"/>
          <w:sz w:val="20"/>
          <w:szCs w:val="20"/>
        </w:rPr>
        <w:t>4) 서버는 해당 글의 상세 내용을 새로운 페이지에 보여준다.</w:t>
      </w:r>
    </w:p>
    <w:p w:rsidR="00D2764F" w:rsidRDefault="00D2764F" w:rsidP="00D2764F">
      <w:pPr>
        <w:pStyle w:val="4"/>
        <w:spacing w:before="180"/>
        <w:ind w:left="1200"/>
      </w:pPr>
      <w:r>
        <w:rPr>
          <w:rFonts w:hint="eastAsia"/>
        </w:rPr>
        <w:t>Alternative Flow</w:t>
      </w:r>
    </w:p>
    <w:p w:rsidR="00D2764F" w:rsidRDefault="00D2764F" w:rsidP="00D2764F">
      <w:pPr>
        <w:pStyle w:val="3"/>
        <w:numPr>
          <w:ilvl w:val="0"/>
          <w:numId w:val="0"/>
        </w:numPr>
        <w:spacing w:before="180" w:after="180"/>
      </w:pPr>
      <w:proofErr w:type="gramStart"/>
      <w:r>
        <w:rPr>
          <w:rFonts w:hint="eastAsia"/>
        </w:rPr>
        <w:t>1..4</w:t>
      </w:r>
      <w:proofErr w:type="gramEnd"/>
      <w:r>
        <w:rPr>
          <w:rFonts w:hint="eastAsia"/>
        </w:rPr>
        <w:t xml:space="preserve">  Post Conditions</w:t>
      </w:r>
    </w:p>
    <w:p w:rsidR="00A83DE5" w:rsidRDefault="00A83DE5" w:rsidP="00FC65FF">
      <w:pPr>
        <w:wordWrap/>
        <w:adjustRightInd w:val="0"/>
        <w:jc w:val="left"/>
      </w:pPr>
    </w:p>
    <w:sectPr w:rsidR="00A83DE5" w:rsidSect="000659A9">
      <w:headerReference w:type="default" r:id="rId2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898" w:rsidRDefault="00D03898">
      <w:r>
        <w:separator/>
      </w:r>
    </w:p>
  </w:endnote>
  <w:endnote w:type="continuationSeparator" w:id="0">
    <w:p w:rsidR="00D03898" w:rsidRDefault="00D03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EC" w:rsidRDefault="002B00EC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D2764F">
      <w:rPr>
        <w:rStyle w:val="a6"/>
        <w:rFonts w:ascii="Arial" w:hAnsi="Arial" w:cs="Arial"/>
        <w:noProof/>
      </w:rPr>
      <w:t>29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898" w:rsidRDefault="00D03898">
      <w:r>
        <w:separator/>
      </w:r>
    </w:p>
  </w:footnote>
  <w:footnote w:type="continuationSeparator" w:id="0">
    <w:p w:rsidR="00D03898" w:rsidRDefault="00D03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EC" w:rsidRDefault="002B00EC" w:rsidP="001A0925">
    <w:pPr>
      <w:pStyle w:val="a4"/>
    </w:pPr>
    <w:proofErr w:type="spellStart"/>
    <w:r>
      <w:rPr>
        <w:rFonts w:hint="eastAsia"/>
      </w:rPr>
      <w:t>모바일</w:t>
    </w:r>
    <w:proofErr w:type="spellEnd"/>
    <w:r>
      <w:t xml:space="preserve"> </w:t>
    </w:r>
    <w:r>
      <w:rPr>
        <w:rFonts w:hint="eastAsia"/>
      </w:rPr>
      <w:t>소프트웨어</w:t>
    </w:r>
    <w:r>
      <w:rPr>
        <w:rFonts w:hint="eastAsia"/>
      </w:rPr>
      <w:t xml:space="preserve"> </w:t>
    </w:r>
    <w:r>
      <w:rPr>
        <w:rFonts w:hint="eastAsia"/>
      </w:rPr>
      <w:t>설계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900"/>
      <w:gridCol w:w="1168"/>
      <w:gridCol w:w="4634"/>
    </w:tblGrid>
    <w:tr w:rsidR="002B00EC" w:rsidTr="008D354C">
      <w:tc>
        <w:tcPr>
          <w:tcW w:w="2900" w:type="dxa"/>
          <w:shd w:val="clear" w:color="auto" w:fill="auto"/>
        </w:tcPr>
        <w:p w:rsidR="002B00EC" w:rsidRDefault="002B00EC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2B00EC" w:rsidRDefault="002B00EC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2B00EC" w:rsidRDefault="002B00EC" w:rsidP="008A1DDD">
          <w:pPr>
            <w:pStyle w:val="a4"/>
            <w:jc w:val="right"/>
          </w:pPr>
          <w:proofErr w:type="spellStart"/>
          <w:r>
            <w:rPr>
              <w:rFonts w:hint="eastAsia"/>
            </w:rPr>
            <w:t>모바일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설계</w:t>
          </w:r>
        </w:p>
      </w:tc>
    </w:tr>
  </w:tbl>
  <w:p w:rsidR="002B00EC" w:rsidRPr="004C5F81" w:rsidRDefault="002B00E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4">
    <w:nsid w:val="594C798F"/>
    <w:multiLevelType w:val="multilevel"/>
    <w:tmpl w:val="EC8A13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5DE02888"/>
    <w:multiLevelType w:val="multilevel"/>
    <w:tmpl w:val="EC8A13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75D6668E"/>
    <w:multiLevelType w:val="multilevel"/>
    <w:tmpl w:val="EC8A132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pStyle w:val="2"/>
      <w:lvlText w:val="2.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7"/>
  </w:num>
  <w:num w:numId="4">
    <w:abstractNumId w:val="9"/>
  </w:num>
  <w:num w:numId="5">
    <w:abstractNumId w:val="11"/>
  </w:num>
  <w:num w:numId="6">
    <w:abstractNumId w:val="12"/>
  </w:num>
  <w:num w:numId="7">
    <w:abstractNumId w:val="5"/>
  </w:num>
  <w:num w:numId="8">
    <w:abstractNumId w:val="20"/>
  </w:num>
  <w:num w:numId="9">
    <w:abstractNumId w:val="25"/>
  </w:num>
  <w:num w:numId="10">
    <w:abstractNumId w:val="22"/>
  </w:num>
  <w:num w:numId="11">
    <w:abstractNumId w:val="16"/>
  </w:num>
  <w:num w:numId="12">
    <w:abstractNumId w:val="15"/>
  </w:num>
  <w:num w:numId="13">
    <w:abstractNumId w:val="22"/>
    <w:lvlOverride w:ilvl="0">
      <w:startOverride w:val="1"/>
    </w:lvlOverride>
  </w:num>
  <w:num w:numId="14">
    <w:abstractNumId w:val="10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8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6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7"/>
  </w:num>
  <w:num w:numId="26">
    <w:abstractNumId w:val="2"/>
  </w:num>
  <w:num w:numId="27">
    <w:abstractNumId w:val="13"/>
  </w:num>
  <w:num w:numId="28">
    <w:abstractNumId w:val="0"/>
  </w:num>
  <w:num w:numId="29">
    <w:abstractNumId w:val="1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 w:grammar="clean"/>
  <w:attachedTemplate r:id="rId1"/>
  <w:stylePaneFormatFilter w:val="3F0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9BA"/>
    <w:rsid w:val="00006A51"/>
    <w:rsid w:val="00012B60"/>
    <w:rsid w:val="000165E7"/>
    <w:rsid w:val="00032A93"/>
    <w:rsid w:val="0003526C"/>
    <w:rsid w:val="00035322"/>
    <w:rsid w:val="00035BA2"/>
    <w:rsid w:val="00043C35"/>
    <w:rsid w:val="00045FD2"/>
    <w:rsid w:val="000659A9"/>
    <w:rsid w:val="000B2EA4"/>
    <w:rsid w:val="000F609E"/>
    <w:rsid w:val="00101807"/>
    <w:rsid w:val="00102ED9"/>
    <w:rsid w:val="001156B5"/>
    <w:rsid w:val="00120B07"/>
    <w:rsid w:val="0015265C"/>
    <w:rsid w:val="001A0925"/>
    <w:rsid w:val="001B1EE6"/>
    <w:rsid w:val="001C25B6"/>
    <w:rsid w:val="001C6CAE"/>
    <w:rsid w:val="001E19BE"/>
    <w:rsid w:val="002101FE"/>
    <w:rsid w:val="002169B3"/>
    <w:rsid w:val="00260607"/>
    <w:rsid w:val="00286A7F"/>
    <w:rsid w:val="00292EC9"/>
    <w:rsid w:val="002A79BA"/>
    <w:rsid w:val="002B00EC"/>
    <w:rsid w:val="002B5DB2"/>
    <w:rsid w:val="002D00E7"/>
    <w:rsid w:val="002F39C6"/>
    <w:rsid w:val="003032B5"/>
    <w:rsid w:val="00332AC9"/>
    <w:rsid w:val="0034661A"/>
    <w:rsid w:val="003B75E6"/>
    <w:rsid w:val="003D63BF"/>
    <w:rsid w:val="003E74F7"/>
    <w:rsid w:val="003F41A3"/>
    <w:rsid w:val="00426862"/>
    <w:rsid w:val="0044728D"/>
    <w:rsid w:val="00455470"/>
    <w:rsid w:val="004C5F81"/>
    <w:rsid w:val="004E6BBA"/>
    <w:rsid w:val="005103A8"/>
    <w:rsid w:val="00513ECB"/>
    <w:rsid w:val="0053120D"/>
    <w:rsid w:val="00551AE4"/>
    <w:rsid w:val="005773C3"/>
    <w:rsid w:val="00580E51"/>
    <w:rsid w:val="005908A8"/>
    <w:rsid w:val="0059471D"/>
    <w:rsid w:val="005B408F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0AFA"/>
    <w:rsid w:val="006B1C3A"/>
    <w:rsid w:val="006C4ACC"/>
    <w:rsid w:val="006C7B6A"/>
    <w:rsid w:val="006D11AA"/>
    <w:rsid w:val="006D383B"/>
    <w:rsid w:val="006D5CF6"/>
    <w:rsid w:val="006F2D02"/>
    <w:rsid w:val="00702DF2"/>
    <w:rsid w:val="00730E56"/>
    <w:rsid w:val="00744145"/>
    <w:rsid w:val="0075031C"/>
    <w:rsid w:val="007548FB"/>
    <w:rsid w:val="00757923"/>
    <w:rsid w:val="007618FD"/>
    <w:rsid w:val="007679A3"/>
    <w:rsid w:val="007871AF"/>
    <w:rsid w:val="007A1E8B"/>
    <w:rsid w:val="007C6D74"/>
    <w:rsid w:val="007C7C42"/>
    <w:rsid w:val="007D6731"/>
    <w:rsid w:val="007F7114"/>
    <w:rsid w:val="00813F82"/>
    <w:rsid w:val="00826B10"/>
    <w:rsid w:val="00851877"/>
    <w:rsid w:val="00870EAC"/>
    <w:rsid w:val="00874E7D"/>
    <w:rsid w:val="008A1DDD"/>
    <w:rsid w:val="008A32D1"/>
    <w:rsid w:val="008C102A"/>
    <w:rsid w:val="008D354C"/>
    <w:rsid w:val="00906FD3"/>
    <w:rsid w:val="0091329E"/>
    <w:rsid w:val="00916619"/>
    <w:rsid w:val="009351F3"/>
    <w:rsid w:val="00937AA0"/>
    <w:rsid w:val="00945DFE"/>
    <w:rsid w:val="009721AC"/>
    <w:rsid w:val="009E2ECB"/>
    <w:rsid w:val="009F529A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2C9E"/>
    <w:rsid w:val="00AB611A"/>
    <w:rsid w:val="00AC387C"/>
    <w:rsid w:val="00AC7BCC"/>
    <w:rsid w:val="00AD36BC"/>
    <w:rsid w:val="00B149CE"/>
    <w:rsid w:val="00B37A21"/>
    <w:rsid w:val="00B551CB"/>
    <w:rsid w:val="00B82B4A"/>
    <w:rsid w:val="00C25FFB"/>
    <w:rsid w:val="00C5315D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03898"/>
    <w:rsid w:val="00D2764F"/>
    <w:rsid w:val="00E11E5B"/>
    <w:rsid w:val="00E47D4C"/>
    <w:rsid w:val="00E53004"/>
    <w:rsid w:val="00E70A99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5911"/>
    <w:rsid w:val="00F32DA1"/>
    <w:rsid w:val="00F73B4E"/>
    <w:rsid w:val="00F80F97"/>
    <w:rsid w:val="00F84CF0"/>
    <w:rsid w:val="00F9776E"/>
    <w:rsid w:val="00FA52A8"/>
    <w:rsid w:val="00FC65FF"/>
    <w:rsid w:val="00FD33A2"/>
    <w:rsid w:val="00FD7652"/>
    <w:rsid w:val="00FE2370"/>
    <w:rsid w:val="00FF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34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34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34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  <w:lang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link w:val="Char0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character" w:customStyle="1" w:styleId="2Char">
    <w:name w:val="제목 2 Char"/>
    <w:basedOn w:val="a0"/>
    <w:link w:val="2"/>
    <w:rsid w:val="00012B60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customStyle="1" w:styleId="13">
    <w:name w:val="스타일1"/>
    <w:basedOn w:val="ac"/>
    <w:link w:val="1Char"/>
    <w:qFormat/>
    <w:rsid w:val="006F2D02"/>
    <w:pPr>
      <w:spacing w:after="180"/>
      <w:ind w:leftChars="0" w:left="0"/>
      <w:jc w:val="center"/>
    </w:pPr>
  </w:style>
  <w:style w:type="character" w:customStyle="1" w:styleId="Char0">
    <w:name w:val="캡션 Char"/>
    <w:basedOn w:val="Char"/>
    <w:link w:val="ac"/>
    <w:rsid w:val="006F2D02"/>
    <w:rPr>
      <w:b/>
    </w:rPr>
  </w:style>
  <w:style w:type="character" w:customStyle="1" w:styleId="1Char">
    <w:name w:val="스타일1 Char"/>
    <w:basedOn w:val="Char0"/>
    <w:link w:val="13"/>
    <w:rsid w:val="006F2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7E10-CCE3-4C6F-B310-19720C38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235</TotalTime>
  <Pages>29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7102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ths3385@naver.com</cp:lastModifiedBy>
  <cp:revision>24</cp:revision>
  <cp:lastPrinted>2001-05-08T04:49:00Z</cp:lastPrinted>
  <dcterms:created xsi:type="dcterms:W3CDTF">2011-10-04T16:09:00Z</dcterms:created>
  <dcterms:modified xsi:type="dcterms:W3CDTF">2018-11-22T13:12:00Z</dcterms:modified>
</cp:coreProperties>
</file>